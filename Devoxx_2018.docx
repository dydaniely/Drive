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EF" w:rsidRDefault="00EE17EF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fr-FR"/>
        </w:rPr>
        <w:id w:val="170303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17EF" w:rsidRDefault="00EE17EF">
          <w:pPr>
            <w:pStyle w:val="TOCHeading"/>
          </w:pPr>
          <w:r>
            <w:t>Contents</w:t>
          </w:r>
        </w:p>
        <w:bookmarkStart w:id="0" w:name="_GoBack"/>
        <w:bookmarkEnd w:id="0"/>
        <w:p w:rsidR="000342F8" w:rsidRDefault="00EE17E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83383" w:history="1">
            <w:r w:rsidR="000342F8" w:rsidRPr="001B664C">
              <w:rPr>
                <w:rStyle w:val="Hyperlink"/>
                <w:noProof/>
                <w:lang w:val="en-US"/>
              </w:rPr>
              <w:t>Core Java</w:t>
            </w:r>
            <w:r w:rsidR="000342F8">
              <w:rPr>
                <w:noProof/>
                <w:webHidden/>
              </w:rPr>
              <w:tab/>
            </w:r>
            <w:r w:rsidR="000342F8">
              <w:rPr>
                <w:noProof/>
                <w:webHidden/>
              </w:rPr>
              <w:fldChar w:fldCharType="begin"/>
            </w:r>
            <w:r w:rsidR="000342F8">
              <w:rPr>
                <w:noProof/>
                <w:webHidden/>
              </w:rPr>
              <w:instrText xml:space="preserve"> PAGEREF _Toc512183383 \h </w:instrText>
            </w:r>
            <w:r w:rsidR="000342F8">
              <w:rPr>
                <w:noProof/>
                <w:webHidden/>
              </w:rPr>
            </w:r>
            <w:r w:rsidR="000342F8">
              <w:rPr>
                <w:noProof/>
                <w:webHidden/>
              </w:rPr>
              <w:fldChar w:fldCharType="separate"/>
            </w:r>
            <w:r w:rsidR="000342F8">
              <w:rPr>
                <w:noProof/>
                <w:webHidden/>
              </w:rPr>
              <w:t>2</w:t>
            </w:r>
            <w:r w:rsidR="000342F8"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84" w:history="1">
            <w:r w:rsidRPr="001B664C">
              <w:rPr>
                <w:rStyle w:val="Hyperlink"/>
                <w:noProof/>
                <w:lang w:val="en-US"/>
              </w:rPr>
              <w:t>Revisiting Effective Java in 2018 (Edson Yanaga)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85" w:history="1">
            <w:r w:rsidRPr="001B664C">
              <w:rPr>
                <w:rStyle w:val="Hyperlink"/>
                <w:noProof/>
                <w:lang w:val="en-US"/>
              </w:rPr>
              <w:t>JDK 9, 10, 11 … / What’s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86" w:history="1">
            <w:r w:rsidRPr="001B664C">
              <w:rPr>
                <w:rStyle w:val="Hyperlink"/>
                <w:noProof/>
              </w:rPr>
              <w:t>Architecture / Design / Clean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87" w:history="1">
            <w:r w:rsidRPr="001B664C">
              <w:rPr>
                <w:rStyle w:val="Hyperlink"/>
                <w:noProof/>
              </w:rPr>
              <w:t>Du DDD dans mon Legacy – Thomas Pierrain, Bruno Boucard, Jérémie Grodziski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88" w:history="1">
            <w:r w:rsidRPr="001B664C">
              <w:rPr>
                <w:rStyle w:val="Hyperlink"/>
                <w:noProof/>
                <w:lang w:val="en-US"/>
              </w:rPr>
              <w:t>Mutation Testing (how to evaluate the quality of your unit tests)s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89" w:history="1">
            <w:r w:rsidRPr="001B664C">
              <w:rPr>
                <w:rStyle w:val="Hyperlink"/>
                <w:noProof/>
              </w:rPr>
              <w:t>Pourquoi avez-vous besoin de la Clean Architecture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0" w:history="1">
            <w:r w:rsidRPr="001B664C">
              <w:rPr>
                <w:rStyle w:val="Hyperlink"/>
                <w:noProof/>
                <w:lang w:val="en-US"/>
              </w:rPr>
              <w:t>New frameworks/hands on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1" w:history="1">
            <w:r w:rsidRPr="001B664C">
              <w:rPr>
                <w:rStyle w:val="Hyperlink"/>
                <w:noProof/>
                <w:lang w:val="en-US"/>
              </w:rPr>
              <w:t>Feedback from JHipster on upgrading to Spring Boot2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2" w:history="1">
            <w:r w:rsidRPr="001B664C">
              <w:rPr>
                <w:rStyle w:val="Hyperlink"/>
                <w:noProof/>
              </w:rPr>
              <w:t>Spark – Optimisation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3" w:history="1">
            <w:r w:rsidRPr="001B664C">
              <w:rPr>
                <w:rStyle w:val="Hyperlink"/>
                <w:noProof/>
              </w:rPr>
              <w:t>Lazy</w:t>
            </w:r>
            <w:r w:rsidRPr="001B664C">
              <w:rPr>
                <w:rStyle w:val="Hyperlink"/>
                <w:noProof/>
                <w:lang w:val="en-US"/>
              </w:rPr>
              <w:t xml:space="preserve">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4" w:history="1">
            <w:r w:rsidRPr="001B664C">
              <w:rPr>
                <w:rStyle w:val="Hyperlink"/>
                <w:noProof/>
                <w:lang w:val="en-US"/>
              </w:rPr>
              <w:t>Swagger 2 est mort, vive OpenAPI3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5" w:history="1">
            <w:r w:rsidRPr="001B664C">
              <w:rPr>
                <w:rStyle w:val="Hyperlink"/>
                <w:noProof/>
              </w:rPr>
              <w:t>Hardcore / Low level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6" w:history="1">
            <w:r w:rsidRPr="001B664C">
              <w:rPr>
                <w:rStyle w:val="Hyperlink"/>
                <w:noProof/>
              </w:rPr>
              <w:t>ByteCode 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7" w:history="1">
            <w:r w:rsidRPr="001B664C">
              <w:rPr>
                <w:rStyle w:val="Hyperlink"/>
                <w:noProof/>
                <w:lang w:val="en-US"/>
              </w:rPr>
              <w:t>Java.lang.invoke / whisper to the JIT for speed 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8" w:history="1">
            <w:r w:rsidRPr="001B664C">
              <w:rPr>
                <w:rStyle w:val="Hyperlink"/>
                <w:noProof/>
                <w:lang w:val="en-US"/>
              </w:rPr>
              <w:t>Organisational/Process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399" w:history="1">
            <w:r w:rsidRPr="001B664C">
              <w:rPr>
                <w:rStyle w:val="Hyperlink"/>
                <w:noProof/>
                <w:lang w:val="en-US"/>
              </w:rPr>
              <w:t>Asynchronous decision making, why and how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400" w:history="1">
            <w:r w:rsidRPr="001B664C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F8" w:rsidRDefault="000342F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183401" w:history="1">
            <w:r w:rsidRPr="001B664C">
              <w:rPr>
                <w:rStyle w:val="Hyperlink"/>
                <w:noProof/>
              </w:rPr>
              <w:t>Java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EF" w:rsidRDefault="00EE17EF">
          <w:r>
            <w:rPr>
              <w:b/>
              <w:bCs/>
              <w:noProof/>
            </w:rPr>
            <w:fldChar w:fldCharType="end"/>
          </w:r>
        </w:p>
      </w:sdtContent>
    </w:sdt>
    <w:p w:rsidR="00EE17EF" w:rsidRDefault="00EE17EF">
      <w:pPr>
        <w:rPr>
          <w:lang w:val="en-US"/>
        </w:rPr>
      </w:pPr>
    </w:p>
    <w:p w:rsidR="00074121" w:rsidRDefault="0007412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C2E56" w:rsidRDefault="00FC2E56" w:rsidP="00FC2E56">
      <w:pPr>
        <w:pStyle w:val="Heading1"/>
        <w:rPr>
          <w:lang w:val="en-US"/>
        </w:rPr>
      </w:pPr>
      <w:bookmarkStart w:id="1" w:name="_Toc512183383"/>
      <w:r>
        <w:rPr>
          <w:lang w:val="en-US"/>
        </w:rPr>
        <w:lastRenderedPageBreak/>
        <w:t>Core Java</w:t>
      </w:r>
      <w:bookmarkEnd w:id="1"/>
    </w:p>
    <w:p w:rsidR="00953021" w:rsidRPr="00953021" w:rsidRDefault="00031F73" w:rsidP="00953021">
      <w:pPr>
        <w:pStyle w:val="Heading2"/>
        <w:rPr>
          <w:lang w:val="en-US"/>
        </w:rPr>
      </w:pPr>
      <w:bookmarkStart w:id="2" w:name="_Toc512183384"/>
      <w:r w:rsidRPr="007808CC">
        <w:rPr>
          <w:lang w:val="en-US"/>
        </w:rPr>
        <w:t>Revisiting Effective Java in 2018</w:t>
      </w:r>
      <w:r w:rsidR="007A0AA7" w:rsidRPr="007808CC">
        <w:rPr>
          <w:lang w:val="en-US"/>
        </w:rPr>
        <w:t xml:space="preserve"> (Edson Yanaga)</w:t>
      </w:r>
      <w:bookmarkEnd w:id="2"/>
    </w:p>
    <w:p w:rsidR="00031F73" w:rsidRPr="007808CC" w:rsidRDefault="00031F73">
      <w:pPr>
        <w:rPr>
          <w:b/>
          <w:lang w:val="en-US"/>
        </w:rPr>
      </w:pPr>
    </w:p>
    <w:p w:rsidR="00AD23A8" w:rsidRDefault="00AD23A8">
      <w:pPr>
        <w:rPr>
          <w:lang w:val="en-US"/>
        </w:rPr>
      </w:pPr>
      <w:r w:rsidRPr="00AD23A8">
        <w:rPr>
          <w:b/>
          <w:lang w:val="en-US"/>
        </w:rPr>
        <w:t>Quickly</w:t>
      </w:r>
      <w:r>
        <w:rPr>
          <w:lang w:val="en-US"/>
        </w:rPr>
        <w:t xml:space="preserve">: </w:t>
      </w:r>
      <w:r w:rsidR="00814872">
        <w:rPr>
          <w:lang w:val="en-US"/>
        </w:rPr>
        <w:t xml:space="preserve">3 hours </w:t>
      </w:r>
      <w:r>
        <w:rPr>
          <w:lang w:val="en-US"/>
        </w:rPr>
        <w:t xml:space="preserve">live coding </w:t>
      </w:r>
      <w:r w:rsidR="00EE50EE">
        <w:rPr>
          <w:lang w:val="en-US"/>
        </w:rPr>
        <w:t xml:space="preserve">by </w:t>
      </w:r>
      <w:r>
        <w:rPr>
          <w:lang w:val="en-US"/>
        </w:rPr>
        <w:t xml:space="preserve">the author of the well known ‘Effective Java’ book, </w:t>
      </w:r>
      <w:r w:rsidR="00774854">
        <w:rPr>
          <w:lang w:val="en-US"/>
        </w:rPr>
        <w:t xml:space="preserve">demonstrating a panel of best practices </w:t>
      </w:r>
      <w:r>
        <w:rPr>
          <w:lang w:val="en-US"/>
        </w:rPr>
        <w:t>in Java</w:t>
      </w:r>
      <w:r w:rsidR="00774854">
        <w:rPr>
          <w:lang w:val="en-US"/>
        </w:rPr>
        <w:t xml:space="preserve"> (&gt;=8)</w:t>
      </w:r>
      <w:r>
        <w:rPr>
          <w:lang w:val="en-US"/>
        </w:rPr>
        <w:t>.</w:t>
      </w:r>
      <w:r w:rsidR="00F330F7">
        <w:rPr>
          <w:lang w:val="en-US"/>
        </w:rPr>
        <w:t xml:space="preserve"> While there’s no innovation here, it’</w:t>
      </w:r>
      <w:r w:rsidR="00E2613E">
        <w:rPr>
          <w:lang w:val="en-US"/>
        </w:rPr>
        <w:t>s really great to have some guideline from a really expert guy.</w:t>
      </w:r>
    </w:p>
    <w:p w:rsidR="00AD23A8" w:rsidRDefault="00AD23A8">
      <w:pPr>
        <w:rPr>
          <w:lang w:val="en-US"/>
        </w:rPr>
      </w:pPr>
      <w:r>
        <w:rPr>
          <w:lang w:val="en-US"/>
        </w:rPr>
        <w:t xml:space="preserve"> </w:t>
      </w:r>
    </w:p>
    <w:p w:rsidR="00AD23A8" w:rsidRPr="003507E5" w:rsidRDefault="00AD23A8" w:rsidP="00AD23A8">
      <w:pPr>
        <w:rPr>
          <w:b/>
          <w:lang w:val="en-US"/>
        </w:rPr>
      </w:pPr>
      <w:r w:rsidRPr="003507E5">
        <w:rPr>
          <w:b/>
          <w:lang w:val="en-US"/>
        </w:rPr>
        <w:t>What I will keep in mind:</w:t>
      </w:r>
    </w:p>
    <w:p w:rsidR="00AD23A8" w:rsidRDefault="00FA75E6" w:rsidP="00AD23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Focus on design immutable objects w</w:t>
      </w:r>
      <w:r w:rsidR="00AD23A8">
        <w:rPr>
          <w:lang w:val="en-US"/>
        </w:rPr>
        <w:t>henever possible</w:t>
      </w:r>
    </w:p>
    <w:p w:rsidR="00FA75E6" w:rsidRDefault="00FA75E6" w:rsidP="00AD23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Keep in mind than immutable objects offer more useful possibilities than unmodifiable objects. </w:t>
      </w:r>
      <w:r w:rsidR="00CC1529">
        <w:rPr>
          <w:lang w:val="en-US"/>
        </w:rPr>
        <w:t>(</w:t>
      </w:r>
      <w:r>
        <w:rPr>
          <w:lang w:val="en-US"/>
        </w:rPr>
        <w:t>guava framework offers some helpers to build immutable collections)</w:t>
      </w:r>
    </w:p>
    <w:p w:rsidR="00AD23A8" w:rsidRPr="00AD23A8" w:rsidRDefault="00FA75E6" w:rsidP="00AD23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AD23A8">
        <w:rPr>
          <w:lang w:val="en-US"/>
        </w:rPr>
        <w:t>Prefer using strategy to template pattern (with the help of functional interfaces/lambdas)</w:t>
      </w:r>
    </w:p>
    <w:p w:rsidR="00AD23A8" w:rsidRDefault="00AD23A8">
      <w:pPr>
        <w:rPr>
          <w:lang w:val="en-US"/>
        </w:rPr>
      </w:pPr>
    </w:p>
    <w:p w:rsidR="003200F6" w:rsidRPr="00EE50EE" w:rsidRDefault="00EE50EE">
      <w:pPr>
        <w:rPr>
          <w:b/>
          <w:lang w:val="en-US"/>
        </w:rPr>
      </w:pPr>
      <w:r>
        <w:rPr>
          <w:b/>
          <w:lang w:val="en-US"/>
        </w:rPr>
        <w:t>Main topics of the live coding session</w:t>
      </w:r>
      <w:r w:rsidR="00C71782">
        <w:rPr>
          <w:b/>
          <w:lang w:val="en-US"/>
        </w:rPr>
        <w:t>:</w:t>
      </w:r>
    </w:p>
    <w:p w:rsidR="003200F6" w:rsidRDefault="003200F6">
      <w:pPr>
        <w:rPr>
          <w:lang w:val="en-US"/>
        </w:rPr>
      </w:pPr>
    </w:p>
    <w:p w:rsidR="00BF0CAD" w:rsidRPr="0056689F" w:rsidRDefault="00BF0CAD">
      <w:pPr>
        <w:rPr>
          <w:b/>
          <w:lang w:val="en-US"/>
        </w:rPr>
      </w:pPr>
      <w:r w:rsidRPr="0056689F">
        <w:rPr>
          <w:b/>
          <w:lang w:val="en-US"/>
        </w:rPr>
        <w:t>Factory methods</w:t>
      </w:r>
    </w:p>
    <w:p w:rsidR="00031F73" w:rsidRPr="00AD23A8" w:rsidRDefault="00031F73" w:rsidP="00031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Prefer </w:t>
      </w:r>
      <w:r w:rsidRPr="00031F73">
        <w:rPr>
          <w:lang w:val="en-US"/>
        </w:rPr>
        <w:t xml:space="preserve">factory methods (pubic static PhoneNumber of(…) </w:t>
      </w:r>
      <w:r w:rsidRPr="00AD23A8">
        <w:rPr>
          <w:lang w:val="en-US"/>
        </w:rPr>
        <w:t xml:space="preserve">) to </w:t>
      </w:r>
      <w:r w:rsidR="004E411E" w:rsidRPr="00AD23A8">
        <w:rPr>
          <w:lang w:val="en-US"/>
        </w:rPr>
        <w:t xml:space="preserve">public </w:t>
      </w:r>
      <w:r w:rsidR="00FE488F">
        <w:rPr>
          <w:lang w:val="en-US"/>
        </w:rPr>
        <w:t>ctors</w:t>
      </w:r>
    </w:p>
    <w:p w:rsidR="00031F73" w:rsidRDefault="008B7851" w:rsidP="00031F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</w:t>
      </w:r>
      <w:r w:rsidR="00770F91">
        <w:rPr>
          <w:lang w:val="en-US"/>
        </w:rPr>
        <w:t xml:space="preserve"> offers the p</w:t>
      </w:r>
      <w:r w:rsidR="00031F73" w:rsidRPr="00031F73">
        <w:rPr>
          <w:lang w:val="en-US"/>
        </w:rPr>
        <w:t xml:space="preserve">ossibility to reuse instances </w:t>
      </w:r>
      <w:r w:rsidR="00770F91">
        <w:rPr>
          <w:lang w:val="en-US"/>
        </w:rPr>
        <w:t>(basic use case : you build two objects with the same arguments</w:t>
      </w:r>
      <w:r w:rsidR="003F6656">
        <w:rPr>
          <w:lang w:val="en-US"/>
        </w:rPr>
        <w:t>, you return the same instance</w:t>
      </w:r>
      <w:r w:rsidR="00770F91">
        <w:rPr>
          <w:lang w:val="en-US"/>
        </w:rPr>
        <w:t xml:space="preserve">), while it is not possible to do so </w:t>
      </w:r>
      <w:r w:rsidR="00865D1E">
        <w:rPr>
          <w:lang w:val="en-US"/>
        </w:rPr>
        <w:t xml:space="preserve">when exposing a public </w:t>
      </w:r>
      <w:r w:rsidR="00F81801">
        <w:rPr>
          <w:lang w:val="en-US"/>
        </w:rPr>
        <w:t>ctor</w:t>
      </w:r>
    </w:p>
    <w:p w:rsidR="009C3EBF" w:rsidRPr="00031F73" w:rsidRDefault="009C3EBF" w:rsidP="00031F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Prefer u</w:t>
      </w:r>
      <w:r w:rsidR="00865D1E">
        <w:rPr>
          <w:lang w:val="en-US"/>
        </w:rPr>
        <w:t>s</w:t>
      </w:r>
      <w:r>
        <w:rPr>
          <w:lang w:val="en-US"/>
        </w:rPr>
        <w:t xml:space="preserve">ing </w:t>
      </w:r>
      <w:r w:rsidR="00865D1E">
        <w:rPr>
          <w:lang w:val="en-US"/>
        </w:rPr>
        <w:t xml:space="preserve">the </w:t>
      </w:r>
      <w:r>
        <w:rPr>
          <w:lang w:val="en-US"/>
        </w:rPr>
        <w:t xml:space="preserve">builder </w:t>
      </w:r>
      <w:r w:rsidR="00865D1E">
        <w:rPr>
          <w:lang w:val="en-US"/>
        </w:rPr>
        <w:t xml:space="preserve">pattern </w:t>
      </w:r>
      <w:r>
        <w:rPr>
          <w:lang w:val="en-US"/>
        </w:rPr>
        <w:t>when more than 3 attribut</w:t>
      </w:r>
      <w:r w:rsidR="0031730D">
        <w:rPr>
          <w:lang w:val="en-US"/>
        </w:rPr>
        <w:t>es</w:t>
      </w:r>
      <w:r w:rsidR="00B54383">
        <w:rPr>
          <w:lang w:val="en-US"/>
        </w:rPr>
        <w:t xml:space="preserve"> in the ctor / factory method</w:t>
      </w:r>
      <w:r w:rsidR="002C7ECB">
        <w:rPr>
          <w:lang w:val="en-US"/>
        </w:rPr>
        <w:br/>
      </w:r>
    </w:p>
    <w:p w:rsidR="00916CC3" w:rsidRDefault="00916CC3" w:rsidP="00031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arguments before building the object </w:t>
      </w:r>
    </w:p>
    <w:p w:rsidR="00916CC3" w:rsidRDefault="00031F73" w:rsidP="00916C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DB1DA4">
        <w:rPr>
          <w:lang w:val="en-US"/>
        </w:rPr>
        <w:t>jdk8 checke</w:t>
      </w:r>
      <w:r w:rsidR="00916CC3">
        <w:rPr>
          <w:lang w:val="en-US"/>
        </w:rPr>
        <w:t>rs (ex: Objects.requireNonNull)</w:t>
      </w:r>
    </w:p>
    <w:p w:rsidR="00916CC3" w:rsidRDefault="00916CC3" w:rsidP="00916C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Gu</w:t>
      </w:r>
      <w:r w:rsidR="00031F73">
        <w:rPr>
          <w:lang w:val="en-US"/>
        </w:rPr>
        <w:t xml:space="preserve">ava </w:t>
      </w:r>
      <w:r>
        <w:rPr>
          <w:lang w:val="en-US"/>
        </w:rPr>
        <w:t>framework offers a richer set of precondition checkers and handles primitive types (thus avoiding unnecessary boxing when using jdk8 checkers on primitive types)</w:t>
      </w:r>
    </w:p>
    <w:p w:rsidR="00031F73" w:rsidRDefault="00916CC3" w:rsidP="00916C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Cf Guava framework for precondition checkers</w:t>
      </w:r>
      <w:r w:rsidR="00031F73">
        <w:rPr>
          <w:lang w:val="en-US"/>
        </w:rPr>
        <w:t xml:space="preserve"> (</w:t>
      </w:r>
      <w:r w:rsidR="002B428A">
        <w:rPr>
          <w:lang w:val="en-US"/>
        </w:rPr>
        <w:t>see for ex:</w:t>
      </w:r>
      <w:r>
        <w:rPr>
          <w:lang w:val="en-US"/>
        </w:rPr>
        <w:t xml:space="preserve"> </w:t>
      </w:r>
      <w:r w:rsidR="00031F73">
        <w:rPr>
          <w:lang w:val="en-US"/>
        </w:rPr>
        <w:t>com.google.common.base.Preconditions.checkArgument)</w:t>
      </w:r>
      <w:r w:rsidR="002C7ECB">
        <w:rPr>
          <w:lang w:val="en-US"/>
        </w:rPr>
        <w:br/>
      </w:r>
    </w:p>
    <w:p w:rsidR="001E2C99" w:rsidRPr="00BC75AE" w:rsidRDefault="00BC75AE" w:rsidP="00BC75AE">
      <w:pPr>
        <w:pStyle w:val="ListParagraph"/>
        <w:numPr>
          <w:ilvl w:val="0"/>
          <w:numId w:val="1"/>
        </w:numPr>
        <w:rPr>
          <w:lang w:val="en-US"/>
        </w:rPr>
      </w:pPr>
      <w:r w:rsidRPr="00BC75AE">
        <w:rPr>
          <w:lang w:val="en-US"/>
        </w:rPr>
        <w:t xml:space="preserve">On the implementation of Object.equals : </w:t>
      </w:r>
      <w:r>
        <w:rPr>
          <w:lang w:val="en-US"/>
        </w:rPr>
        <w:t>u</w:t>
      </w:r>
      <w:r w:rsidRPr="00BC75AE">
        <w:rPr>
          <w:lang w:val="en-US"/>
        </w:rPr>
        <w:t xml:space="preserve">se </w:t>
      </w:r>
      <w:r w:rsidR="001E2C99" w:rsidRPr="00BC75AE">
        <w:rPr>
          <w:lang w:val="en-US"/>
        </w:rPr>
        <w:t>Objects.equals to compare objects</w:t>
      </w:r>
      <w:r w:rsidR="006E6558" w:rsidRPr="00BC75AE">
        <w:rPr>
          <w:lang w:val="en-US"/>
        </w:rPr>
        <w:t xml:space="preserve"> (jdk8 method)</w:t>
      </w:r>
      <w:r w:rsidR="002C7ECB">
        <w:rPr>
          <w:lang w:val="en-US"/>
        </w:rPr>
        <w:br/>
      </w:r>
    </w:p>
    <w:p w:rsidR="00BC75AE" w:rsidRDefault="00BC75AE" w:rsidP="00031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implementation of Object.hashcode : </w:t>
      </w:r>
    </w:p>
    <w:p w:rsidR="00BC75AE" w:rsidRDefault="00BC75AE" w:rsidP="00BC7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4E411E">
        <w:rPr>
          <w:lang w:val="en-US"/>
        </w:rPr>
        <w:t xml:space="preserve">Objects.hash </w:t>
      </w:r>
      <w:r w:rsidR="00417BC5">
        <w:rPr>
          <w:lang w:val="en-US"/>
        </w:rPr>
        <w:t xml:space="preserve"> (from JDK)</w:t>
      </w:r>
    </w:p>
    <w:p w:rsidR="00E15199" w:rsidRDefault="00BC75AE" w:rsidP="00BC7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immutable objects, initialize hash in ctor to be more performant</w:t>
      </w:r>
      <w:r w:rsidR="000F1811">
        <w:rPr>
          <w:lang w:val="en-US"/>
        </w:rPr>
        <w:br/>
      </w:r>
    </w:p>
    <w:p w:rsidR="00BC75AE" w:rsidRDefault="00BC75AE" w:rsidP="00BC7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implementation of Object.toString:</w:t>
      </w:r>
    </w:p>
    <w:p w:rsidR="000139F0" w:rsidRDefault="000139F0" w:rsidP="00BC7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Guava </w:t>
      </w:r>
      <w:r w:rsidR="00C04F45">
        <w:rPr>
          <w:lang w:val="en-US"/>
        </w:rPr>
        <w:t xml:space="preserve">provides some helpers to implement toString method (see </w:t>
      </w:r>
      <w:r>
        <w:rPr>
          <w:lang w:val="en-US"/>
        </w:rPr>
        <w:t>MoreObjects.toStringHelper</w:t>
      </w:r>
      <w:r w:rsidR="008B46A2">
        <w:rPr>
          <w:lang w:val="en-US"/>
        </w:rPr>
        <w:t xml:space="preserve"> </w:t>
      </w:r>
      <w:r w:rsidR="00C04F45">
        <w:rPr>
          <w:lang w:val="en-US"/>
        </w:rPr>
        <w:t>from guava framework)</w:t>
      </w:r>
      <w:r w:rsidR="006472C0">
        <w:rPr>
          <w:lang w:val="en-US"/>
        </w:rPr>
        <w:br/>
      </w:r>
    </w:p>
    <w:p w:rsidR="00521F57" w:rsidRDefault="006472C0" w:rsidP="006472C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When implementing </w:t>
      </w:r>
      <w:r w:rsidR="00E40BF0">
        <w:rPr>
          <w:lang w:val="en-US"/>
        </w:rPr>
        <w:t xml:space="preserve">Comparable: </w:t>
      </w:r>
      <w:r>
        <w:rPr>
          <w:lang w:val="en-US"/>
        </w:rPr>
        <w:t>as a reminder, J</w:t>
      </w:r>
      <w:r w:rsidR="00E40BF0">
        <w:rPr>
          <w:lang w:val="en-US"/>
        </w:rPr>
        <w:t>a</w:t>
      </w:r>
      <w:r w:rsidR="008416DA">
        <w:rPr>
          <w:lang w:val="en-US"/>
        </w:rPr>
        <w:t>v</w:t>
      </w:r>
      <w:r w:rsidR="00E40BF0">
        <w:rPr>
          <w:lang w:val="en-US"/>
        </w:rPr>
        <w:t xml:space="preserve">a 8 Comparatos </w:t>
      </w:r>
      <w:r>
        <w:rPr>
          <w:lang w:val="en-US"/>
        </w:rPr>
        <w:t>do quite well the job (no use to use Guava’s framework anywork since Java8)</w:t>
      </w:r>
    </w:p>
    <w:p w:rsidR="00BF0CAD" w:rsidRDefault="006472C0" w:rsidP="00521F5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BF0CAD" w:rsidRPr="0056689F" w:rsidRDefault="00BF0CAD" w:rsidP="00BF0CAD">
      <w:pPr>
        <w:rPr>
          <w:b/>
          <w:lang w:val="en-US"/>
        </w:rPr>
      </w:pPr>
      <w:r w:rsidRPr="0056689F">
        <w:rPr>
          <w:b/>
          <w:lang w:val="en-US"/>
        </w:rPr>
        <w:t>Builders</w:t>
      </w:r>
    </w:p>
    <w:p w:rsidR="00BF0CAD" w:rsidRDefault="00BF0CAD" w:rsidP="00BF0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512AD4">
        <w:rPr>
          <w:lang w:val="en-US"/>
        </w:rPr>
        <w:t>constructor with mandatory arguments</w:t>
      </w:r>
    </w:p>
    <w:p w:rsidR="00512AD4" w:rsidRDefault="00512AD4" w:rsidP="00BF0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Optionals </w:t>
      </w:r>
      <w:r w:rsidR="00AE5C5C">
        <w:rPr>
          <w:lang w:val="en-US"/>
        </w:rPr>
        <w:t xml:space="preserve">arguments </w:t>
      </w:r>
      <w:r>
        <w:rPr>
          <w:lang w:val="en-US"/>
        </w:rPr>
        <w:t>as methods</w:t>
      </w:r>
    </w:p>
    <w:p w:rsidR="000523C6" w:rsidRDefault="000523C6" w:rsidP="00BF0C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checkState (from guava) to check the arguments before building instance</w:t>
      </w:r>
      <w:r w:rsidR="000D69D3">
        <w:rPr>
          <w:lang w:val="en-US"/>
        </w:rPr>
        <w:t xml:space="preserve"> (to prevent building an object with inconsistent arguments)</w:t>
      </w:r>
    </w:p>
    <w:p w:rsidR="00BC3B04" w:rsidRDefault="00BC3B04" w:rsidP="00BC3B04">
      <w:pPr>
        <w:rPr>
          <w:lang w:val="en-US"/>
        </w:rPr>
      </w:pPr>
    </w:p>
    <w:p w:rsidR="00BC3B04" w:rsidRPr="0056689F" w:rsidRDefault="00BC3B04" w:rsidP="00BC3B04">
      <w:pPr>
        <w:rPr>
          <w:b/>
          <w:lang w:val="en-US"/>
        </w:rPr>
      </w:pPr>
      <w:r w:rsidRPr="0056689F">
        <w:rPr>
          <w:b/>
          <w:lang w:val="en-US"/>
        </w:rPr>
        <w:t>Singleton</w:t>
      </w:r>
    </w:p>
    <w:p w:rsidR="00BC3B04" w:rsidRDefault="00BC3B04" w:rsidP="00BC3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Enums</w:t>
      </w:r>
      <w:r w:rsidR="009A2778">
        <w:rPr>
          <w:lang w:val="en-US"/>
        </w:rPr>
        <w:t xml:space="preserve"> : best way to implement Singletons, if needed (not recommended to implement Singletons nowadays …)</w:t>
      </w:r>
    </w:p>
    <w:p w:rsidR="00BC3B04" w:rsidRDefault="00BC3B04" w:rsidP="00BC3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disadvantage : no inheritance (minor disadvantage)</w:t>
      </w:r>
    </w:p>
    <w:p w:rsidR="009034D8" w:rsidRDefault="009034D8" w:rsidP="009034D8">
      <w:pPr>
        <w:rPr>
          <w:lang w:val="en-US"/>
        </w:rPr>
      </w:pPr>
    </w:p>
    <w:p w:rsidR="00054430" w:rsidRPr="0094291D" w:rsidRDefault="00054430" w:rsidP="009034D8">
      <w:pPr>
        <w:rPr>
          <w:b/>
          <w:lang w:val="en-US"/>
        </w:rPr>
      </w:pPr>
      <w:r w:rsidRPr="0094291D">
        <w:rPr>
          <w:b/>
          <w:lang w:val="en-US"/>
        </w:rPr>
        <w:t>Strategy pattern</w:t>
      </w:r>
    </w:p>
    <w:p w:rsidR="00054430" w:rsidRDefault="00054430" w:rsidP="000544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Old way </w:t>
      </w:r>
      <w:r w:rsidR="0094291D">
        <w:rPr>
          <w:lang w:val="en-US"/>
        </w:rPr>
        <w:t xml:space="preserve">to implement (before java8) is done with </w:t>
      </w:r>
      <w:r>
        <w:rPr>
          <w:lang w:val="en-US"/>
        </w:rPr>
        <w:t>enums with abstract methods</w:t>
      </w:r>
    </w:p>
    <w:p w:rsidR="006F4BFB" w:rsidRDefault="006F4BFB" w:rsidP="006F4B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New way with java 8 =&gt; replace with java 8 functions </w:t>
      </w:r>
      <w:r w:rsidR="0094291D">
        <w:rPr>
          <w:lang w:val="en-US"/>
        </w:rPr>
        <w:t xml:space="preserve">(java.util.function) </w:t>
      </w:r>
      <w:r>
        <w:rPr>
          <w:lang w:val="en-US"/>
        </w:rPr>
        <w:t>and use lambdas</w:t>
      </w:r>
    </w:p>
    <w:p w:rsidR="00F35677" w:rsidRDefault="00F35677" w:rsidP="006F4B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enhance readability, encapsulate lambas in a package protected class &amp; use method reference in </w:t>
      </w:r>
      <w:r w:rsidR="00FC7207">
        <w:rPr>
          <w:lang w:val="en-US"/>
        </w:rPr>
        <w:t>E</w:t>
      </w:r>
      <w:r>
        <w:rPr>
          <w:lang w:val="en-US"/>
        </w:rPr>
        <w:t>num</w:t>
      </w:r>
    </w:p>
    <w:p w:rsidR="00C3114C" w:rsidRDefault="00C3114C" w:rsidP="00C3114C">
      <w:pPr>
        <w:rPr>
          <w:lang w:val="en-US"/>
        </w:rPr>
      </w:pPr>
    </w:p>
    <w:p w:rsidR="00C3114C" w:rsidRPr="0094291D" w:rsidRDefault="00C3114C" w:rsidP="00C3114C">
      <w:pPr>
        <w:rPr>
          <w:b/>
          <w:lang w:val="en-US"/>
        </w:rPr>
      </w:pPr>
      <w:r w:rsidRPr="0094291D">
        <w:rPr>
          <w:b/>
          <w:lang w:val="en-US"/>
        </w:rPr>
        <w:t xml:space="preserve">Try with </w:t>
      </w:r>
      <w:r w:rsidR="007E703D" w:rsidRPr="0094291D">
        <w:rPr>
          <w:b/>
          <w:lang w:val="en-US"/>
        </w:rPr>
        <w:t>resources</w:t>
      </w:r>
    </w:p>
    <w:p w:rsidR="003D3DE3" w:rsidRPr="007E703D" w:rsidRDefault="007E703D" w:rsidP="007E7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 to say here … Use try with resources whenever possible …</w:t>
      </w:r>
    </w:p>
    <w:p w:rsidR="003D3DE3" w:rsidRDefault="003D3DE3" w:rsidP="00C3114C">
      <w:pPr>
        <w:rPr>
          <w:lang w:val="en-US"/>
        </w:rPr>
      </w:pPr>
    </w:p>
    <w:p w:rsidR="003D3DE3" w:rsidRPr="0094291D" w:rsidRDefault="003D3DE3" w:rsidP="00C3114C">
      <w:pPr>
        <w:rPr>
          <w:b/>
          <w:lang w:val="en-US"/>
        </w:rPr>
      </w:pPr>
      <w:r w:rsidRPr="0094291D">
        <w:rPr>
          <w:b/>
          <w:lang w:val="en-US"/>
        </w:rPr>
        <w:t>Functional interfaces</w:t>
      </w:r>
    </w:p>
    <w:p w:rsidR="003D3DE3" w:rsidRDefault="003D3DE3" w:rsidP="003D3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Favor strategy over template pattern</w:t>
      </w:r>
      <w:r w:rsidR="00BA093D">
        <w:rPr>
          <w:lang w:val="en-US"/>
        </w:rPr>
        <w:t xml:space="preserve"> (more readable</w:t>
      </w:r>
      <w:r w:rsidR="00124104">
        <w:rPr>
          <w:lang w:val="en-US"/>
        </w:rPr>
        <w:t>/cleaner code</w:t>
      </w:r>
      <w:r w:rsidR="00BA093D">
        <w:rPr>
          <w:lang w:val="en-US"/>
        </w:rPr>
        <w:t>)</w:t>
      </w:r>
    </w:p>
    <w:p w:rsidR="00C1335A" w:rsidRDefault="00C1335A" w:rsidP="003D3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Strategy pattern using functional interfaces / lambdas</w:t>
      </w:r>
    </w:p>
    <w:p w:rsidR="005E3943" w:rsidRDefault="005E3943" w:rsidP="005E3943">
      <w:pPr>
        <w:rPr>
          <w:lang w:val="en-US"/>
        </w:rPr>
      </w:pPr>
    </w:p>
    <w:p w:rsidR="00C71E4B" w:rsidRPr="00C71E4B" w:rsidRDefault="00C71E4B" w:rsidP="005E3943">
      <w:pPr>
        <w:rPr>
          <w:b/>
          <w:lang w:val="en-US"/>
        </w:rPr>
      </w:pPr>
      <w:r w:rsidRPr="00C71E4B">
        <w:rPr>
          <w:b/>
          <w:lang w:val="en-US"/>
        </w:rPr>
        <w:t>How to handle exceptions inside lambdas ?</w:t>
      </w:r>
    </w:p>
    <w:p w:rsidR="005A397C" w:rsidRDefault="00C71E4B" w:rsidP="005E3943">
      <w:pPr>
        <w:pStyle w:val="ListParagraph"/>
        <w:numPr>
          <w:ilvl w:val="0"/>
          <w:numId w:val="1"/>
        </w:numPr>
        <w:rPr>
          <w:lang w:val="en-US"/>
        </w:rPr>
      </w:pPr>
      <w:r w:rsidRPr="00C71E4B">
        <w:rPr>
          <w:lang w:val="en-US"/>
        </w:rPr>
        <w:t>Check vavr.io framework</w:t>
      </w:r>
    </w:p>
    <w:p w:rsidR="00C71E4B" w:rsidRPr="00C71E4B" w:rsidRDefault="00C71E4B" w:rsidP="00C71E4B">
      <w:pPr>
        <w:pStyle w:val="ListParagraph"/>
        <w:rPr>
          <w:lang w:val="en-US"/>
        </w:rPr>
      </w:pPr>
    </w:p>
    <w:p w:rsidR="0094291D" w:rsidRDefault="00E60474" w:rsidP="005E3943">
      <w:pPr>
        <w:rPr>
          <w:b/>
          <w:lang w:val="en-US"/>
        </w:rPr>
      </w:pPr>
      <w:r>
        <w:rPr>
          <w:b/>
          <w:lang w:val="en-US"/>
        </w:rPr>
        <w:t>‘Lombok-</w:t>
      </w:r>
      <w:r w:rsidR="0094291D">
        <w:rPr>
          <w:b/>
          <w:lang w:val="en-US"/>
        </w:rPr>
        <w:t>like</w:t>
      </w:r>
      <w:r>
        <w:rPr>
          <w:b/>
          <w:lang w:val="en-US"/>
        </w:rPr>
        <w:t>’</w:t>
      </w:r>
      <w:r w:rsidR="0094291D">
        <w:rPr>
          <w:b/>
          <w:lang w:val="en-US"/>
        </w:rPr>
        <w:t xml:space="preserve"> frameworks (for code-generated hashCode/equals/toString/builders …):</w:t>
      </w:r>
    </w:p>
    <w:p w:rsidR="005A397C" w:rsidRDefault="0094291D" w:rsidP="005E3943">
      <w:pPr>
        <w:rPr>
          <w:lang w:val="en-US"/>
        </w:rPr>
      </w:pPr>
      <w:r>
        <w:rPr>
          <w:lang w:val="en-US"/>
        </w:rPr>
        <w:t xml:space="preserve"> </w:t>
      </w:r>
    </w:p>
    <w:p w:rsidR="005A397C" w:rsidRPr="00613A5E" w:rsidRDefault="005A397C" w:rsidP="00613A5E">
      <w:pPr>
        <w:pStyle w:val="ListParagraph"/>
        <w:numPr>
          <w:ilvl w:val="0"/>
          <w:numId w:val="1"/>
        </w:numPr>
        <w:rPr>
          <w:lang w:val="en-US"/>
        </w:rPr>
      </w:pPr>
      <w:r w:rsidRPr="00613A5E">
        <w:rPr>
          <w:lang w:val="en-US"/>
        </w:rPr>
        <w:t>Google auto</w:t>
      </w:r>
    </w:p>
    <w:p w:rsidR="005A397C" w:rsidRPr="00613A5E" w:rsidRDefault="005A397C" w:rsidP="00613A5E">
      <w:pPr>
        <w:pStyle w:val="ListParagraph"/>
        <w:numPr>
          <w:ilvl w:val="0"/>
          <w:numId w:val="1"/>
        </w:numPr>
        <w:rPr>
          <w:lang w:val="en-US"/>
        </w:rPr>
      </w:pPr>
      <w:r w:rsidRPr="00613A5E">
        <w:rPr>
          <w:lang w:val="en-US"/>
        </w:rPr>
        <w:t>Immutables.github.io</w:t>
      </w:r>
    </w:p>
    <w:p w:rsidR="005A397C" w:rsidRPr="00613A5E" w:rsidRDefault="00B33A5B" w:rsidP="00613A5E">
      <w:pPr>
        <w:pStyle w:val="ListParagraph"/>
        <w:numPr>
          <w:ilvl w:val="0"/>
          <w:numId w:val="1"/>
        </w:numPr>
        <w:rPr>
          <w:lang w:val="en-US"/>
        </w:rPr>
      </w:pPr>
      <w:r w:rsidRPr="00613A5E">
        <w:rPr>
          <w:lang w:val="en-US"/>
        </w:rPr>
        <w:t>Lombok</w:t>
      </w:r>
    </w:p>
    <w:p w:rsidR="00B33A5B" w:rsidRDefault="00B33A5B" w:rsidP="00C3114C">
      <w:pPr>
        <w:rPr>
          <w:lang w:val="en-US"/>
        </w:rPr>
      </w:pPr>
    </w:p>
    <w:p w:rsidR="00B33A5B" w:rsidRDefault="00B33A5B" w:rsidP="00B33A5B">
      <w:pPr>
        <w:jc w:val="both"/>
        <w:rPr>
          <w:lang w:val="en-US"/>
        </w:rPr>
      </w:pPr>
    </w:p>
    <w:p w:rsidR="00B33A5B" w:rsidRPr="00E613A7" w:rsidRDefault="00B33A5B" w:rsidP="00B33A5B">
      <w:pPr>
        <w:jc w:val="both"/>
        <w:rPr>
          <w:b/>
          <w:lang w:val="en-US"/>
        </w:rPr>
      </w:pPr>
      <w:r w:rsidRPr="00E613A7">
        <w:rPr>
          <w:b/>
          <w:lang w:val="en-US"/>
        </w:rPr>
        <w:t>Lambda &amp; Functional Interfaces</w:t>
      </w:r>
    </w:p>
    <w:p w:rsidR="00B33A5B" w:rsidRDefault="00B33A5B" w:rsidP="00B33A5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 method references when possible to increase readability</w:t>
      </w:r>
    </w:p>
    <w:p w:rsidR="006D0FD0" w:rsidRDefault="006D0FD0" w:rsidP="006D0FD0">
      <w:pPr>
        <w:jc w:val="both"/>
        <w:rPr>
          <w:lang w:val="en-US"/>
        </w:rPr>
      </w:pPr>
    </w:p>
    <w:p w:rsidR="006D0FD0" w:rsidRPr="00E613A7" w:rsidRDefault="006D0FD0" w:rsidP="006D0FD0">
      <w:pPr>
        <w:jc w:val="both"/>
        <w:rPr>
          <w:b/>
          <w:lang w:val="en-US"/>
        </w:rPr>
      </w:pPr>
      <w:r w:rsidRPr="00E613A7">
        <w:rPr>
          <w:b/>
          <w:lang w:val="en-US"/>
        </w:rPr>
        <w:t>Recap of Optional</w:t>
      </w:r>
    </w:p>
    <w:p w:rsidR="006D0FD0" w:rsidRDefault="006D0FD0" w:rsidP="006D0FD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Not serializable</w:t>
      </w:r>
    </w:p>
    <w:p w:rsidR="003421D4" w:rsidRDefault="003421D4" w:rsidP="006D0FD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Not compatabile wih java beans spec </w:t>
      </w:r>
    </w:p>
    <w:p w:rsidR="003421D4" w:rsidRDefault="003421D4" w:rsidP="003421D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Make field as not optioal</w:t>
      </w:r>
    </w:p>
    <w:p w:rsidR="003421D4" w:rsidRDefault="003421D4" w:rsidP="003421D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Getter returns Optional.ofNullable</w:t>
      </w:r>
    </w:p>
    <w:p w:rsidR="00E613A7" w:rsidRDefault="00E613A7" w:rsidP="0000266E">
      <w:pPr>
        <w:jc w:val="both"/>
        <w:rPr>
          <w:lang w:val="en-US"/>
        </w:rPr>
      </w:pPr>
    </w:p>
    <w:p w:rsidR="0000266E" w:rsidRDefault="0000266E" w:rsidP="0000266E">
      <w:pPr>
        <w:jc w:val="both"/>
        <w:rPr>
          <w:b/>
          <w:lang w:val="en-US"/>
        </w:rPr>
      </w:pPr>
      <w:r w:rsidRPr="00E613A7">
        <w:rPr>
          <w:b/>
          <w:lang w:val="en-US"/>
        </w:rPr>
        <w:t>Usage of var (java 10)</w:t>
      </w:r>
    </w:p>
    <w:p w:rsidR="00E613A7" w:rsidRPr="00E613A7" w:rsidRDefault="00E613A7" w:rsidP="00E613A7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>When to use ? to improve readability when instantiating objects</w:t>
      </w:r>
    </w:p>
    <w:p w:rsidR="00E613A7" w:rsidRPr="00E613A7" w:rsidRDefault="00E613A7" w:rsidP="00E613A7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lang w:val="en-US"/>
        </w:rPr>
        <w:t>Example: var map = new VeryLongNamedClass….</w:t>
      </w:r>
    </w:p>
    <w:p w:rsidR="00E613A7" w:rsidRPr="00E613A7" w:rsidRDefault="00E613A7" w:rsidP="00E613A7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>When not to use ? when affecting result of a method (you’re losing the return type defined in the signature) =&gt; less readable</w:t>
      </w:r>
    </w:p>
    <w:p w:rsidR="00E613A7" w:rsidRPr="00E613A7" w:rsidRDefault="00E613A7" w:rsidP="00E613A7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lang w:val="en-US"/>
        </w:rPr>
        <w:t>Example : var result = someMethod(); // you have to go into the method signature to get the return type</w:t>
      </w:r>
    </w:p>
    <w:p w:rsidR="00870B24" w:rsidRDefault="00870B24" w:rsidP="0000266E">
      <w:pPr>
        <w:jc w:val="both"/>
        <w:rPr>
          <w:lang w:val="en-US"/>
        </w:rPr>
      </w:pPr>
    </w:p>
    <w:p w:rsidR="00870B24" w:rsidRPr="00E613A7" w:rsidRDefault="00870B24" w:rsidP="0000266E">
      <w:pPr>
        <w:jc w:val="both"/>
        <w:rPr>
          <w:b/>
          <w:lang w:val="en-US"/>
        </w:rPr>
      </w:pPr>
      <w:r w:rsidRPr="00E613A7">
        <w:rPr>
          <w:b/>
          <w:lang w:val="en-US"/>
        </w:rPr>
        <w:t>How to make immutable objects</w:t>
      </w:r>
      <w:r w:rsidR="00547325" w:rsidRPr="00E613A7">
        <w:rPr>
          <w:b/>
          <w:lang w:val="en-US"/>
        </w:rPr>
        <w:t xml:space="preserve"> (make objects immutable </w:t>
      </w:r>
      <w:r w:rsidR="00DB2602">
        <w:rPr>
          <w:b/>
          <w:lang w:val="en-US"/>
        </w:rPr>
        <w:t xml:space="preserve">whenever </w:t>
      </w:r>
      <w:r w:rsidR="00547325" w:rsidRPr="00E613A7">
        <w:rPr>
          <w:b/>
          <w:lang w:val="en-US"/>
        </w:rPr>
        <w:t>possible</w:t>
      </w:r>
      <w:r w:rsidR="00DB2602">
        <w:rPr>
          <w:b/>
          <w:lang w:val="en-US"/>
        </w:rPr>
        <w:t>!!</w:t>
      </w:r>
      <w:r w:rsidR="00547325" w:rsidRPr="00E613A7">
        <w:rPr>
          <w:b/>
          <w:lang w:val="en-US"/>
        </w:rPr>
        <w:t>)</w:t>
      </w:r>
    </w:p>
    <w:p w:rsidR="00870B24" w:rsidRDefault="00870B24" w:rsidP="00870B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Defensive copy</w:t>
      </w:r>
    </w:p>
    <w:p w:rsidR="004771D5" w:rsidRDefault="004771D5" w:rsidP="00870B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Guava provides helpers for defensive copies (ex: ImmutableList.copyOf)</w:t>
      </w:r>
    </w:p>
    <w:p w:rsidR="00465596" w:rsidRDefault="00954CE5" w:rsidP="00870B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One (among many) advantage of i</w:t>
      </w:r>
      <w:r w:rsidR="007808CC">
        <w:rPr>
          <w:lang w:val="en-US"/>
        </w:rPr>
        <w:t xml:space="preserve">mmutable </w:t>
      </w:r>
      <w:r>
        <w:rPr>
          <w:lang w:val="en-US"/>
        </w:rPr>
        <w:t xml:space="preserve">objects </w:t>
      </w:r>
      <w:r w:rsidR="007808CC">
        <w:rPr>
          <w:lang w:val="en-US"/>
        </w:rPr>
        <w:t xml:space="preserve">: </w:t>
      </w:r>
      <w:r>
        <w:rPr>
          <w:lang w:val="en-US"/>
        </w:rPr>
        <w:t xml:space="preserve">they are </w:t>
      </w:r>
      <w:r w:rsidR="007808CC">
        <w:rPr>
          <w:lang w:val="en-US"/>
        </w:rPr>
        <w:t xml:space="preserve">thread safe by </w:t>
      </w:r>
      <w:r>
        <w:rPr>
          <w:lang w:val="en-US"/>
        </w:rPr>
        <w:t>design</w:t>
      </w:r>
    </w:p>
    <w:p w:rsidR="00D96F5A" w:rsidRDefault="00D96F5A" w:rsidP="00D96F5A">
      <w:pPr>
        <w:jc w:val="both"/>
        <w:rPr>
          <w:lang w:val="en-US"/>
        </w:rPr>
      </w:pPr>
    </w:p>
    <w:p w:rsidR="00101DC7" w:rsidRDefault="00101D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6F5A" w:rsidRDefault="00D96F5A" w:rsidP="00D96F5A">
      <w:pPr>
        <w:pStyle w:val="Heading2"/>
        <w:rPr>
          <w:lang w:val="en-US"/>
        </w:rPr>
      </w:pPr>
      <w:bookmarkStart w:id="3" w:name="_Toc512183385"/>
      <w:r>
        <w:rPr>
          <w:lang w:val="en-US"/>
        </w:rPr>
        <w:lastRenderedPageBreak/>
        <w:t>JDK 9, 10, 11 … / What’s next</w:t>
      </w:r>
      <w:bookmarkEnd w:id="3"/>
    </w:p>
    <w:p w:rsidR="00D96F5A" w:rsidRDefault="00D96F5A" w:rsidP="00D96F5A">
      <w:pPr>
        <w:rPr>
          <w:lang w:val="en-US"/>
        </w:rPr>
      </w:pPr>
    </w:p>
    <w:p w:rsidR="00953021" w:rsidRPr="00953021" w:rsidRDefault="00953021" w:rsidP="00D96F5A">
      <w:pPr>
        <w:rPr>
          <w:b/>
          <w:lang w:val="en-US"/>
        </w:rPr>
      </w:pPr>
      <w:r w:rsidRPr="00953021">
        <w:rPr>
          <w:b/>
          <w:lang w:val="en-US"/>
        </w:rPr>
        <w:t xml:space="preserve">Speeker : Simon Ritter (deputy CTO from </w:t>
      </w:r>
      <w:r w:rsidR="00D96F5A" w:rsidRPr="00953021">
        <w:rPr>
          <w:b/>
          <w:lang w:val="en-US"/>
        </w:rPr>
        <w:t xml:space="preserve">Azul </w:t>
      </w:r>
      <w:r w:rsidRPr="00953021">
        <w:rPr>
          <w:b/>
          <w:lang w:val="en-US"/>
        </w:rPr>
        <w:t>!)</w:t>
      </w:r>
    </w:p>
    <w:p w:rsidR="00D96F5A" w:rsidRDefault="00953021" w:rsidP="00D96F5A">
      <w:pPr>
        <w:rPr>
          <w:lang w:val="en-US"/>
        </w:rPr>
      </w:pPr>
      <w:r>
        <w:rPr>
          <w:lang w:val="en-US"/>
        </w:rPr>
        <w:t xml:space="preserve"> </w:t>
      </w:r>
    </w:p>
    <w:p w:rsidR="00E54400" w:rsidRPr="000F2BD0" w:rsidRDefault="000A1A60" w:rsidP="00D96F5A">
      <w:pPr>
        <w:rPr>
          <w:b/>
          <w:lang w:val="en-US"/>
        </w:rPr>
      </w:pPr>
      <w:r w:rsidRPr="000F2BD0">
        <w:rPr>
          <w:b/>
          <w:lang w:val="en-US"/>
        </w:rPr>
        <w:t>Main topics:</w:t>
      </w:r>
    </w:p>
    <w:p w:rsidR="00E54400" w:rsidRDefault="00E54400" w:rsidP="00D96F5A">
      <w:pPr>
        <w:rPr>
          <w:lang w:val="en-US"/>
        </w:rPr>
      </w:pPr>
    </w:p>
    <w:p w:rsidR="00377E48" w:rsidRPr="00377E48" w:rsidRDefault="00377E48" w:rsidP="00377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Backward compatibility no more guaranteed</w:t>
      </w:r>
    </w:p>
    <w:p w:rsidR="00DD3E74" w:rsidRDefault="00DD3E74" w:rsidP="00377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Until Java8, backward compatibility was ensured (no removal of APIs)</w:t>
      </w:r>
      <w:r w:rsidR="00377E48">
        <w:rPr>
          <w:lang w:val="en-US"/>
        </w:rPr>
        <w:t>: you can build a Java6 project with a Java8 JDK…</w:t>
      </w:r>
    </w:p>
    <w:p w:rsidR="00D96F5A" w:rsidRDefault="00DD3E74" w:rsidP="00E411D0">
      <w:pPr>
        <w:pStyle w:val="ListParagraph"/>
        <w:numPr>
          <w:ilvl w:val="1"/>
          <w:numId w:val="1"/>
        </w:numPr>
        <w:rPr>
          <w:lang w:val="en-US"/>
        </w:rPr>
      </w:pPr>
      <w:r w:rsidRPr="00DD3E74">
        <w:rPr>
          <w:lang w:val="en-US"/>
        </w:rPr>
        <w:t xml:space="preserve">From Java9, deprecated APIs </w:t>
      </w:r>
      <w:r w:rsidR="00E411D0">
        <w:rPr>
          <w:lang w:val="en-US"/>
        </w:rPr>
        <w:t xml:space="preserve">will </w:t>
      </w:r>
      <w:r w:rsidRPr="00DD3E74">
        <w:rPr>
          <w:lang w:val="en-US"/>
        </w:rPr>
        <w:t>be removed</w:t>
      </w:r>
    </w:p>
    <w:p w:rsidR="009C2109" w:rsidRPr="00DD3E74" w:rsidRDefault="009C2109" w:rsidP="00E411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Examples:</w:t>
      </w:r>
    </w:p>
    <w:p w:rsidR="009C2109" w:rsidRDefault="00D96F5A" w:rsidP="00E411D0">
      <w:pPr>
        <w:pStyle w:val="ListParagraph"/>
        <w:numPr>
          <w:ilvl w:val="3"/>
          <w:numId w:val="1"/>
        </w:numPr>
        <w:rPr>
          <w:lang w:val="en-US"/>
        </w:rPr>
      </w:pPr>
      <w:r w:rsidRPr="00FD7CC7">
        <w:rPr>
          <w:lang w:val="en-US"/>
        </w:rPr>
        <w:t>Corba</w:t>
      </w:r>
    </w:p>
    <w:p w:rsidR="00D96F5A" w:rsidRPr="009C2109" w:rsidRDefault="00D96F5A" w:rsidP="00E411D0">
      <w:pPr>
        <w:pStyle w:val="ListParagraph"/>
        <w:numPr>
          <w:ilvl w:val="3"/>
          <w:numId w:val="1"/>
        </w:numPr>
        <w:rPr>
          <w:lang w:val="en-US"/>
        </w:rPr>
      </w:pPr>
      <w:r w:rsidRPr="009C2109">
        <w:rPr>
          <w:lang w:val="en-US"/>
        </w:rPr>
        <w:t>SOAP</w:t>
      </w:r>
      <w:r w:rsidR="009C2109">
        <w:rPr>
          <w:lang w:val="en-US"/>
        </w:rPr>
        <w:t xml:space="preserve"> </w:t>
      </w:r>
      <w:r w:rsidR="00E411D0">
        <w:rPr>
          <w:lang w:val="en-US"/>
        </w:rPr>
        <w:t xml:space="preserve">XML </w:t>
      </w:r>
      <w:r w:rsidR="009C2109">
        <w:rPr>
          <w:lang w:val="en-US"/>
        </w:rPr>
        <w:t>bindings</w:t>
      </w:r>
    </w:p>
    <w:p w:rsidR="00D96F5A" w:rsidRDefault="003C09AD" w:rsidP="00D96F5A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:rsidR="004D7100" w:rsidRDefault="004D7100" w:rsidP="00D96F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JDK release </w:t>
      </w:r>
      <w:r w:rsidR="003C09AD">
        <w:rPr>
          <w:lang w:val="en-US"/>
        </w:rPr>
        <w:t>strategy</w:t>
      </w:r>
    </w:p>
    <w:p w:rsidR="003C09AD" w:rsidRDefault="003C09AD" w:rsidP="003C09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Lifecycle/Versions</w:t>
      </w:r>
    </w:p>
    <w:p w:rsidR="00D96F5A" w:rsidRDefault="00D96F5A" w:rsidP="003C09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version of JDK every six months</w:t>
      </w:r>
    </w:p>
    <w:p w:rsidR="00D96F5A" w:rsidRDefault="00D96F5A" w:rsidP="003C09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Features will be included only when ready</w:t>
      </w:r>
    </w:p>
    <w:p w:rsidR="00D96F5A" w:rsidRDefault="00D96F5A" w:rsidP="003C09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JDK Version number</w:t>
      </w:r>
      <w:r w:rsidR="00101DC7">
        <w:rPr>
          <w:lang w:val="en-US"/>
        </w:rPr>
        <w:t xml:space="preserve"> will now be consistent </w:t>
      </w:r>
    </w:p>
    <w:p w:rsidR="004D7100" w:rsidRPr="003C09AD" w:rsidRDefault="00101DC7" w:rsidP="003C09A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Naming convention :  </w:t>
      </w:r>
      <w:r w:rsidR="00D96F5A" w:rsidRPr="00101DC7">
        <w:rPr>
          <w:lang w:val="en-US"/>
        </w:rPr>
        <w:t>FEATURE.INTERIM.UPDATE.PATCH</w:t>
      </w:r>
      <w:r w:rsidR="001542E8">
        <w:rPr>
          <w:lang w:val="en-US"/>
        </w:rPr>
        <w:br/>
      </w:r>
    </w:p>
    <w:p w:rsidR="00D96F5A" w:rsidRDefault="00D96F5A" w:rsidP="003C09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Oracle is switching to LTS model</w:t>
      </w:r>
    </w:p>
    <w:p w:rsidR="00D96F5A" w:rsidRDefault="00D96F5A" w:rsidP="003C09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LTS release every 3 years</w:t>
      </w:r>
    </w:p>
    <w:p w:rsidR="00D96F5A" w:rsidRDefault="00D96F5A" w:rsidP="003C09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JDK11 will be the next LTS</w:t>
      </w:r>
    </w:p>
    <w:p w:rsidR="004B3528" w:rsidRPr="004B3528" w:rsidRDefault="003E17A8" w:rsidP="004B35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Impact</w:t>
      </w:r>
      <w:r>
        <w:rPr>
          <w:lang w:val="en-US"/>
        </w:rPr>
        <w:t xml:space="preserve">: </w:t>
      </w:r>
      <w:r>
        <w:rPr>
          <w:b/>
          <w:lang w:val="en-US"/>
        </w:rPr>
        <w:t xml:space="preserve">only Oracle customers </w:t>
      </w:r>
      <w:r w:rsidR="003C09AD">
        <w:rPr>
          <w:b/>
          <w:lang w:val="en-US"/>
        </w:rPr>
        <w:t xml:space="preserve">will be able to </w:t>
      </w:r>
      <w:r>
        <w:rPr>
          <w:b/>
          <w:lang w:val="en-US"/>
        </w:rPr>
        <w:t>use LTS versions</w:t>
      </w:r>
      <w:r w:rsidR="0097537F">
        <w:rPr>
          <w:b/>
          <w:lang w:val="en-US"/>
        </w:rPr>
        <w:t xml:space="preserve"> !! </w:t>
      </w:r>
      <w:r w:rsidR="004B3528">
        <w:rPr>
          <w:b/>
          <w:lang w:val="en-US"/>
        </w:rPr>
        <w:br/>
      </w:r>
    </w:p>
    <w:p w:rsidR="00101DC7" w:rsidRPr="004B3528" w:rsidRDefault="004B3528" w:rsidP="004B3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Less versions supported :  no more 32 bit binaries/ ARM binaries . Only Windows, </w:t>
      </w:r>
      <w:r>
        <w:rPr>
          <w:lang w:val="en-US"/>
        </w:rPr>
        <w:br/>
        <w:t>Linux, MAC, Solaris SPARC only (all 64 bits)</w:t>
      </w:r>
      <w:r>
        <w:rPr>
          <w:lang w:val="en-US"/>
        </w:rPr>
        <w:br/>
      </w:r>
    </w:p>
    <w:p w:rsidR="00ED4288" w:rsidRDefault="00ED4288" w:rsidP="00ED4288">
      <w:pPr>
        <w:pStyle w:val="ListParagraph"/>
        <w:numPr>
          <w:ilvl w:val="0"/>
          <w:numId w:val="1"/>
        </w:numPr>
        <w:rPr>
          <w:lang w:val="en-US"/>
        </w:rPr>
      </w:pPr>
      <w:r w:rsidRPr="00ED4288">
        <w:rPr>
          <w:lang w:val="en-US"/>
        </w:rPr>
        <w:t xml:space="preserve">More open-source / reduce discrepancies between OpenJDK and </w:t>
      </w:r>
      <w:r w:rsidR="00874BD8" w:rsidRPr="00ED4288">
        <w:rPr>
          <w:lang w:val="en-US"/>
        </w:rPr>
        <w:t xml:space="preserve">Oracle </w:t>
      </w:r>
      <w:r w:rsidRPr="00ED4288">
        <w:rPr>
          <w:lang w:val="en-US"/>
        </w:rPr>
        <w:t>JDK</w:t>
      </w:r>
    </w:p>
    <w:p w:rsidR="00ED4288" w:rsidRPr="00E80B6A" w:rsidRDefault="00E80B6A" w:rsidP="00D96F5A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E80B6A">
        <w:rPr>
          <w:b/>
          <w:lang w:val="en-US"/>
        </w:rPr>
        <w:t>Licensing</w:t>
      </w:r>
    </w:p>
    <w:p w:rsidR="00D96F5A" w:rsidRPr="00ED4288" w:rsidRDefault="003E4681" w:rsidP="00E80B6A">
      <w:pPr>
        <w:pStyle w:val="ListParagraph"/>
        <w:numPr>
          <w:ilvl w:val="2"/>
          <w:numId w:val="1"/>
        </w:numPr>
        <w:rPr>
          <w:lang w:val="en-US"/>
        </w:rPr>
      </w:pPr>
      <w:r w:rsidRPr="00ED4288">
        <w:rPr>
          <w:lang w:val="en-US"/>
        </w:rPr>
        <w:t>Oracle Binary Code License (tra</w:t>
      </w:r>
      <w:r w:rsidR="00D96F5A" w:rsidRPr="00ED4288">
        <w:rPr>
          <w:lang w:val="en-US"/>
        </w:rPr>
        <w:t>di</w:t>
      </w:r>
      <w:r w:rsidRPr="00ED4288">
        <w:rPr>
          <w:lang w:val="en-US"/>
        </w:rPr>
        <w:t>ti</w:t>
      </w:r>
      <w:r w:rsidR="00D96F5A" w:rsidRPr="00ED4288">
        <w:rPr>
          <w:lang w:val="en-US"/>
        </w:rPr>
        <w:t>onal)</w:t>
      </w:r>
    </w:p>
    <w:p w:rsidR="00D96F5A" w:rsidRDefault="00D96F5A" w:rsidP="00E80B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New OpenJDK Binary (GPL2 with CPE license)</w:t>
      </w:r>
      <w:r w:rsidR="00E80B6A">
        <w:rPr>
          <w:lang w:val="en-US"/>
        </w:rPr>
        <w:br/>
      </w:r>
    </w:p>
    <w:p w:rsidR="00E80B6A" w:rsidRDefault="00E80B6A" w:rsidP="00D96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target, no functional differences between OpenJDK and Oracle JDK</w:t>
      </w:r>
    </w:p>
    <w:p w:rsidR="00D96F5A" w:rsidRDefault="00E80B6A" w:rsidP="00E80B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Only </w:t>
      </w:r>
      <w:r w:rsidR="00D15E2C">
        <w:rPr>
          <w:lang w:val="en-US"/>
        </w:rPr>
        <w:t>bug</w:t>
      </w:r>
      <w:r w:rsidR="00D96F5A">
        <w:rPr>
          <w:lang w:val="en-US"/>
        </w:rPr>
        <w:t xml:space="preserve"> fixes or security fixes</w:t>
      </w:r>
      <w:r>
        <w:rPr>
          <w:lang w:val="en-US"/>
        </w:rPr>
        <w:t xml:space="preserve"> will be included into Oracle JDK, not merged into OpenJDK minor versions</w:t>
      </w:r>
      <w:r w:rsidR="00D15E2C">
        <w:rPr>
          <w:lang w:val="en-US"/>
        </w:rPr>
        <w:br/>
      </w:r>
    </w:p>
    <w:p w:rsidR="00D96F5A" w:rsidRDefault="00E80B6A" w:rsidP="00E80B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D96F5A">
        <w:rPr>
          <w:lang w:val="en-US"/>
        </w:rPr>
        <w:t>losed source parts of the JDK</w:t>
      </w:r>
      <w:r w:rsidR="00524BC5">
        <w:rPr>
          <w:lang w:val="en-US"/>
        </w:rPr>
        <w:t xml:space="preserve"> will be open sourced:</w:t>
      </w:r>
    </w:p>
    <w:p w:rsidR="00D96F5A" w:rsidRDefault="00D96F5A" w:rsidP="00E80B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Flight Recorder</w:t>
      </w:r>
    </w:p>
    <w:p w:rsidR="00D96F5A" w:rsidRDefault="00D96F5A" w:rsidP="00E80B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Mission Control</w:t>
      </w:r>
    </w:p>
    <w:p w:rsidR="00E80B6A" w:rsidRDefault="00E80B6A" w:rsidP="00E80B6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Others (Webstart…)</w:t>
      </w:r>
      <w:r>
        <w:rPr>
          <w:lang w:val="en-US"/>
        </w:rPr>
        <w:br/>
      </w:r>
    </w:p>
    <w:p w:rsidR="00D96F5A" w:rsidRDefault="00716BB1" w:rsidP="00D96F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Content of </w:t>
      </w:r>
      <w:r w:rsidR="00D96F5A">
        <w:rPr>
          <w:lang w:val="en-US"/>
        </w:rPr>
        <w:t>JDK10 (JSR 383)</w:t>
      </w:r>
    </w:p>
    <w:p w:rsidR="00D96F5A" w:rsidRPr="00F015D6" w:rsidRDefault="00D96F5A" w:rsidP="00D96F5A">
      <w:pPr>
        <w:pStyle w:val="ListParagraph"/>
        <w:rPr>
          <w:lang w:val="en-US"/>
        </w:rPr>
      </w:pPr>
    </w:p>
    <w:p w:rsidR="00D96F5A" w:rsidRDefault="00D96F5A" w:rsidP="00D96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 variable type inference (var)</w:t>
      </w:r>
    </w:p>
    <w:p w:rsidR="00D96F5A" w:rsidRDefault="00D96F5A" w:rsidP="00D96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Parallel full GC for G1</w:t>
      </w:r>
    </w:p>
    <w:p w:rsidR="00D96F5A" w:rsidRDefault="00D96F5A" w:rsidP="00D96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Class-Data Sharing</w:t>
      </w:r>
    </w:p>
    <w:p w:rsidR="00D96F5A" w:rsidRDefault="00EC3756" w:rsidP="00D96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</w:t>
      </w:r>
      <w:r w:rsidR="00D96F5A">
        <w:rPr>
          <w:lang w:val="en-US"/>
        </w:rPr>
        <w:t>ntal Java based JIT C</w:t>
      </w:r>
      <w:r>
        <w:rPr>
          <w:lang w:val="en-US"/>
        </w:rPr>
        <w:t>ompiler (Gra</w:t>
      </w:r>
      <w:r w:rsidR="00D96F5A">
        <w:rPr>
          <w:lang w:val="en-US"/>
        </w:rPr>
        <w:t>al)</w:t>
      </w:r>
    </w:p>
    <w:p w:rsidR="00D96F5A" w:rsidRDefault="00D96F5A" w:rsidP="00D96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Root certificates default set (cf OpenJDK merge)</w:t>
      </w:r>
    </w:p>
    <w:p w:rsidR="00D96F5A" w:rsidRDefault="00D96F5A" w:rsidP="00D96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Garbage Collector interface enhancements</w:t>
      </w:r>
    </w:p>
    <w:p w:rsidR="00D96F5A" w:rsidRDefault="00D96F5A" w:rsidP="00D96F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Thread local handshakes </w:t>
      </w:r>
    </w:p>
    <w:p w:rsidR="00D96F5A" w:rsidRPr="00F015D6" w:rsidRDefault="00D96F5A" w:rsidP="00D96F5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</w:t>
      </w:r>
      <w:r w:rsidR="00EC3756">
        <w:rPr>
          <w:lang w:val="en-US"/>
        </w:rPr>
        <w:t>c</w:t>
      </w:r>
      <w:r>
        <w:rPr>
          <w:lang w:val="en-US"/>
        </w:rPr>
        <w:t xml:space="preserve">ute callbacks on threads without </w:t>
      </w:r>
      <w:r w:rsidR="00EC3756">
        <w:rPr>
          <w:lang w:val="en-US"/>
        </w:rPr>
        <w:t xml:space="preserve">performing a global VM </w:t>
      </w:r>
      <w:r>
        <w:rPr>
          <w:lang w:val="en-US"/>
        </w:rPr>
        <w:t>safepoint</w:t>
      </w:r>
    </w:p>
    <w:p w:rsidR="00D96F5A" w:rsidRPr="00DB7839" w:rsidRDefault="00DB7839" w:rsidP="00E223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Other </w:t>
      </w:r>
    </w:p>
    <w:p w:rsidR="00D96F5A" w:rsidRPr="00DB7839" w:rsidRDefault="00D96F5A" w:rsidP="00E223B4">
      <w:pPr>
        <w:pStyle w:val="ListParagraph"/>
        <w:numPr>
          <w:ilvl w:val="2"/>
          <w:numId w:val="1"/>
        </w:numPr>
        <w:rPr>
          <w:lang w:val="en-US"/>
        </w:rPr>
      </w:pPr>
      <w:r w:rsidRPr="00DB7839">
        <w:rPr>
          <w:lang w:val="en-US"/>
        </w:rPr>
        <w:t>Optional.orElseThrow</w:t>
      </w:r>
      <w:r w:rsidR="00DB7839">
        <w:rPr>
          <w:lang w:val="en-US"/>
        </w:rPr>
        <w:t xml:space="preserve"> </w:t>
      </w:r>
    </w:p>
    <w:p w:rsidR="00D96F5A" w:rsidRPr="00DB7839" w:rsidRDefault="00DB7839" w:rsidP="00E223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JVM now more Docker-Conta</w:t>
      </w:r>
      <w:r w:rsidR="00D96F5A" w:rsidRPr="00DB7839">
        <w:rPr>
          <w:lang w:val="en-US"/>
        </w:rPr>
        <w:t>iner aware</w:t>
      </w:r>
    </w:p>
    <w:p w:rsidR="00D96F5A" w:rsidRPr="00DB7839" w:rsidRDefault="00D96F5A" w:rsidP="00E223B4">
      <w:pPr>
        <w:pStyle w:val="ListParagraph"/>
        <w:numPr>
          <w:ilvl w:val="2"/>
          <w:numId w:val="1"/>
        </w:numPr>
        <w:rPr>
          <w:lang w:val="en-US"/>
        </w:rPr>
      </w:pPr>
      <w:r w:rsidRPr="00DB7839">
        <w:rPr>
          <w:lang w:val="en-US"/>
        </w:rPr>
        <w:t>com.sun.security.auth removed &amp; more packages removed</w:t>
      </w:r>
    </w:p>
    <w:p w:rsidR="00D96F5A" w:rsidRDefault="00D96F5A" w:rsidP="00D96F5A">
      <w:pPr>
        <w:rPr>
          <w:lang w:val="en-US"/>
        </w:rPr>
      </w:pPr>
    </w:p>
    <w:p w:rsidR="00D96F5A" w:rsidRPr="005B1F2E" w:rsidRDefault="00716BB1" w:rsidP="005B1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Content of </w:t>
      </w:r>
      <w:r w:rsidR="00D96F5A" w:rsidRPr="005B1F2E">
        <w:rPr>
          <w:lang w:val="en-US"/>
        </w:rPr>
        <w:t>JDK11</w:t>
      </w:r>
    </w:p>
    <w:p w:rsidR="00D96F5A" w:rsidRDefault="00D96F5A" w:rsidP="00D96F5A">
      <w:pPr>
        <w:rPr>
          <w:lang w:val="en-US"/>
        </w:rPr>
      </w:pPr>
    </w:p>
    <w:p w:rsidR="00D96F5A" w:rsidRDefault="00D96F5A" w:rsidP="00E223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for Oracle customers</w:t>
      </w:r>
      <w:r w:rsidR="005B1F2E">
        <w:rPr>
          <w:lang w:val="en-US"/>
        </w:rPr>
        <w:t xml:space="preserve"> (no free version from Oracle)</w:t>
      </w:r>
    </w:p>
    <w:p w:rsidR="00D96F5A" w:rsidRDefault="00D96F5A" w:rsidP="00D96F5A">
      <w:pPr>
        <w:rPr>
          <w:lang w:val="en-US"/>
        </w:rPr>
      </w:pPr>
    </w:p>
    <w:p w:rsidR="00E223B4" w:rsidRPr="00E223B4" w:rsidRDefault="00D96F5A" w:rsidP="00E223B4">
      <w:pPr>
        <w:pStyle w:val="ListParagraph"/>
        <w:numPr>
          <w:ilvl w:val="1"/>
          <w:numId w:val="1"/>
        </w:numPr>
        <w:rPr>
          <w:lang w:val="en-US"/>
        </w:rPr>
      </w:pPr>
      <w:r w:rsidRPr="00E223B4">
        <w:rPr>
          <w:lang w:val="en-US"/>
        </w:rPr>
        <w:t>JEP 309</w:t>
      </w:r>
    </w:p>
    <w:p w:rsidR="00D96F5A" w:rsidRPr="00B43525" w:rsidRDefault="00D96F5A" w:rsidP="00B43525">
      <w:pPr>
        <w:pStyle w:val="ListParagraph"/>
        <w:numPr>
          <w:ilvl w:val="2"/>
          <w:numId w:val="1"/>
        </w:numPr>
        <w:rPr>
          <w:lang w:val="en-US"/>
        </w:rPr>
      </w:pPr>
      <w:r w:rsidRPr="00E223B4">
        <w:rPr>
          <w:lang w:val="en-US"/>
        </w:rPr>
        <w:t>Dynamic class file constants</w:t>
      </w:r>
      <w:r w:rsidR="00B43525">
        <w:rPr>
          <w:lang w:val="en-US"/>
        </w:rPr>
        <w:t xml:space="preserve"> (interesting mainly f</w:t>
      </w:r>
      <w:r w:rsidRPr="00B43525">
        <w:rPr>
          <w:lang w:val="en-US"/>
        </w:rPr>
        <w:t>or language developers</w:t>
      </w:r>
    </w:p>
    <w:p w:rsidR="00D96F5A" w:rsidRPr="00E223B4" w:rsidRDefault="00D96F5A" w:rsidP="00E223B4">
      <w:pPr>
        <w:pStyle w:val="ListParagraph"/>
        <w:numPr>
          <w:ilvl w:val="1"/>
          <w:numId w:val="1"/>
        </w:numPr>
        <w:rPr>
          <w:lang w:val="en-US"/>
        </w:rPr>
      </w:pPr>
      <w:r w:rsidRPr="00E223B4">
        <w:rPr>
          <w:lang w:val="en-US"/>
        </w:rPr>
        <w:t>JEP</w:t>
      </w:r>
      <w:r w:rsidR="00B60C83">
        <w:rPr>
          <w:lang w:val="en-US"/>
        </w:rPr>
        <w:t xml:space="preserve"> </w:t>
      </w:r>
      <w:r w:rsidRPr="00E223B4">
        <w:rPr>
          <w:lang w:val="en-US"/>
        </w:rPr>
        <w:t>318</w:t>
      </w:r>
    </w:p>
    <w:p w:rsidR="00D96F5A" w:rsidRPr="00E223B4" w:rsidRDefault="00D96F5A" w:rsidP="00E223B4">
      <w:pPr>
        <w:pStyle w:val="ListParagraph"/>
        <w:numPr>
          <w:ilvl w:val="2"/>
          <w:numId w:val="1"/>
        </w:numPr>
        <w:rPr>
          <w:lang w:val="en-US"/>
        </w:rPr>
      </w:pPr>
      <w:r w:rsidRPr="00E223B4">
        <w:rPr>
          <w:lang w:val="en-US"/>
        </w:rPr>
        <w:t>New GC : Epsilon (</w:t>
      </w:r>
      <w:r w:rsidR="00B43525">
        <w:rPr>
          <w:lang w:val="en-US"/>
        </w:rPr>
        <w:t xml:space="preserve">a garbage collector which </w:t>
      </w:r>
      <w:r w:rsidRPr="00E223B4">
        <w:rPr>
          <w:lang w:val="en-US"/>
        </w:rPr>
        <w:t>doesn’t collect garbage</w:t>
      </w:r>
      <w:r w:rsidR="00E223B4">
        <w:rPr>
          <w:lang w:val="en-US"/>
        </w:rPr>
        <w:t>…</w:t>
      </w:r>
      <w:r w:rsidRPr="00E223B4">
        <w:rPr>
          <w:lang w:val="en-US"/>
        </w:rPr>
        <w:t>)</w:t>
      </w:r>
    </w:p>
    <w:p w:rsidR="00D96F5A" w:rsidRPr="00E223B4" w:rsidRDefault="00D96F5A" w:rsidP="00B43525">
      <w:pPr>
        <w:pStyle w:val="ListParagraph"/>
        <w:numPr>
          <w:ilvl w:val="3"/>
          <w:numId w:val="1"/>
        </w:numPr>
        <w:rPr>
          <w:lang w:val="en-US"/>
        </w:rPr>
      </w:pPr>
      <w:r w:rsidRPr="00E223B4">
        <w:rPr>
          <w:lang w:val="en-US"/>
        </w:rPr>
        <w:t xml:space="preserve">For GC developers </w:t>
      </w:r>
      <w:r w:rsidR="00E223B4">
        <w:rPr>
          <w:lang w:val="en-US"/>
        </w:rPr>
        <w:t xml:space="preserve">purposes </w:t>
      </w:r>
      <w:r w:rsidRPr="00E223B4">
        <w:rPr>
          <w:lang w:val="en-US"/>
        </w:rPr>
        <w:t>(benchmarking</w:t>
      </w:r>
      <w:r w:rsidR="00B43525">
        <w:rPr>
          <w:lang w:val="en-US"/>
        </w:rPr>
        <w:t xml:space="preserve"> purposes …</w:t>
      </w:r>
      <w:r w:rsidRPr="00E223B4">
        <w:rPr>
          <w:lang w:val="en-US"/>
        </w:rPr>
        <w:t>)</w:t>
      </w:r>
    </w:p>
    <w:p w:rsidR="00D96F5A" w:rsidRPr="000502C7" w:rsidRDefault="00B43525" w:rsidP="000502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CORBA modules </w:t>
      </w:r>
      <w:r w:rsidR="000502C7">
        <w:rPr>
          <w:lang w:val="en-US"/>
        </w:rPr>
        <w:t>removed</w:t>
      </w:r>
    </w:p>
    <w:p w:rsidR="00D96F5A" w:rsidRPr="00C97037" w:rsidRDefault="00D96F5A" w:rsidP="00C97037">
      <w:pPr>
        <w:pStyle w:val="ListParagraph"/>
        <w:numPr>
          <w:ilvl w:val="1"/>
          <w:numId w:val="1"/>
        </w:numPr>
        <w:rPr>
          <w:lang w:val="en-US"/>
        </w:rPr>
      </w:pPr>
      <w:r w:rsidRPr="00C97037">
        <w:rPr>
          <w:lang w:val="en-US"/>
        </w:rPr>
        <w:t>Local variable syntax for lamba parameters</w:t>
      </w:r>
      <w:r w:rsidR="003D7A03">
        <w:rPr>
          <w:lang w:val="en-US"/>
        </w:rPr>
        <w:t xml:space="preserve"> !</w:t>
      </w:r>
    </w:p>
    <w:p w:rsidR="00D96F5A" w:rsidRPr="00C97037" w:rsidRDefault="00D96F5A" w:rsidP="00C97037">
      <w:pPr>
        <w:pStyle w:val="ListParagraph"/>
        <w:numPr>
          <w:ilvl w:val="1"/>
          <w:numId w:val="1"/>
        </w:numPr>
        <w:rPr>
          <w:lang w:val="en-US"/>
        </w:rPr>
      </w:pPr>
      <w:r w:rsidRPr="00C97037">
        <w:rPr>
          <w:lang w:val="en-US"/>
        </w:rPr>
        <w:t>36 new APIs</w:t>
      </w:r>
    </w:p>
    <w:p w:rsidR="00D96F5A" w:rsidRDefault="00D96F5A" w:rsidP="00D96F5A">
      <w:pPr>
        <w:rPr>
          <w:lang w:val="en-US"/>
        </w:rPr>
      </w:pPr>
    </w:p>
    <w:p w:rsidR="00D96F5A" w:rsidRPr="00E01970" w:rsidRDefault="004416EC" w:rsidP="00D96F5A">
      <w:pPr>
        <w:rPr>
          <w:b/>
          <w:lang w:val="en-US"/>
        </w:rPr>
      </w:pPr>
      <w:r w:rsidRPr="00E01970">
        <w:rPr>
          <w:b/>
          <w:lang w:val="en-US"/>
        </w:rPr>
        <w:t xml:space="preserve">For information : </w:t>
      </w:r>
      <w:r w:rsidR="003551E9">
        <w:rPr>
          <w:b/>
          <w:lang w:val="en-US"/>
        </w:rPr>
        <w:t xml:space="preserve">Other </w:t>
      </w:r>
      <w:r w:rsidR="00D96F5A" w:rsidRPr="00E01970">
        <w:rPr>
          <w:b/>
          <w:lang w:val="en-US"/>
        </w:rPr>
        <w:t>OpenJDK Projects</w:t>
      </w:r>
    </w:p>
    <w:p w:rsidR="00D96F5A" w:rsidRDefault="00D96F5A" w:rsidP="00D96F5A">
      <w:pPr>
        <w:rPr>
          <w:lang w:val="en-US"/>
        </w:rPr>
      </w:pPr>
      <w:r>
        <w:rPr>
          <w:lang w:val="en-US"/>
        </w:rPr>
        <w:tab/>
      </w:r>
    </w:p>
    <w:p w:rsidR="00D96F5A" w:rsidRPr="00046414" w:rsidRDefault="00D96F5A" w:rsidP="00E0197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46414">
        <w:rPr>
          <w:b/>
          <w:lang w:val="en-US"/>
        </w:rPr>
        <w:t>Amber</w:t>
      </w:r>
    </w:p>
    <w:p w:rsidR="00D96F5A" w:rsidRPr="00E01970" w:rsidRDefault="00D96F5A" w:rsidP="00E01970">
      <w:pPr>
        <w:pStyle w:val="ListParagraph"/>
        <w:numPr>
          <w:ilvl w:val="1"/>
          <w:numId w:val="1"/>
        </w:numPr>
        <w:rPr>
          <w:lang w:val="en-US"/>
        </w:rPr>
      </w:pPr>
      <w:r w:rsidRPr="00E01970">
        <w:rPr>
          <w:lang w:val="en-US"/>
        </w:rPr>
        <w:t>Local variable type inferenc</w:t>
      </w:r>
      <w:r w:rsidR="005C5EE2">
        <w:rPr>
          <w:lang w:val="en-US"/>
        </w:rPr>
        <w:t>e (merged in JDK 10)</w:t>
      </w:r>
    </w:p>
    <w:p w:rsidR="00D96F5A" w:rsidRPr="00E01970" w:rsidRDefault="00D96F5A" w:rsidP="00E01970">
      <w:pPr>
        <w:pStyle w:val="ListParagraph"/>
        <w:numPr>
          <w:ilvl w:val="1"/>
          <w:numId w:val="1"/>
        </w:numPr>
        <w:rPr>
          <w:lang w:val="en-US"/>
        </w:rPr>
      </w:pPr>
      <w:r w:rsidRPr="00E01970">
        <w:rPr>
          <w:lang w:val="en-US"/>
        </w:rPr>
        <w:t>Local variable syntax for lambda</w:t>
      </w:r>
    </w:p>
    <w:p w:rsidR="00D96F5A" w:rsidRPr="00E01970" w:rsidRDefault="00D96F5A" w:rsidP="00E01970">
      <w:pPr>
        <w:pStyle w:val="ListParagraph"/>
        <w:numPr>
          <w:ilvl w:val="1"/>
          <w:numId w:val="1"/>
        </w:numPr>
        <w:rPr>
          <w:lang w:val="en-US"/>
        </w:rPr>
      </w:pPr>
      <w:r w:rsidRPr="00E01970">
        <w:rPr>
          <w:lang w:val="en-US"/>
        </w:rPr>
        <w:t>Enhanced enums</w:t>
      </w:r>
    </w:p>
    <w:p w:rsidR="00D96F5A" w:rsidRPr="00E01970" w:rsidRDefault="00D96F5A" w:rsidP="00E01970">
      <w:pPr>
        <w:pStyle w:val="ListParagraph"/>
        <w:numPr>
          <w:ilvl w:val="2"/>
          <w:numId w:val="1"/>
        </w:numPr>
        <w:rPr>
          <w:lang w:val="en-US"/>
        </w:rPr>
      </w:pPr>
      <w:r w:rsidRPr="00E01970">
        <w:rPr>
          <w:lang w:val="en-US"/>
        </w:rPr>
        <w:t>Generic enums with type parameters</w:t>
      </w:r>
    </w:p>
    <w:p w:rsidR="00D96F5A" w:rsidRPr="00E01970" w:rsidRDefault="00D96F5A" w:rsidP="00E01970">
      <w:pPr>
        <w:pStyle w:val="ListParagraph"/>
        <w:numPr>
          <w:ilvl w:val="2"/>
          <w:numId w:val="1"/>
        </w:numPr>
        <w:rPr>
          <w:lang w:val="en-US"/>
        </w:rPr>
      </w:pPr>
      <w:r w:rsidRPr="00E01970">
        <w:rPr>
          <w:lang w:val="en-US"/>
        </w:rPr>
        <w:t>Lambda leftovers</w:t>
      </w:r>
    </w:p>
    <w:p w:rsidR="00D96F5A" w:rsidRPr="00E01970" w:rsidRDefault="00D96F5A" w:rsidP="00E01970">
      <w:pPr>
        <w:pStyle w:val="ListParagraph"/>
        <w:numPr>
          <w:ilvl w:val="3"/>
          <w:numId w:val="1"/>
        </w:numPr>
        <w:rPr>
          <w:lang w:val="en-US"/>
        </w:rPr>
      </w:pPr>
      <w:r w:rsidRPr="00E01970">
        <w:rPr>
          <w:lang w:val="en-US"/>
        </w:rPr>
        <w:t>Single underscore for unused parameters (_ becomes a reserved keyword)</w:t>
      </w:r>
    </w:p>
    <w:p w:rsidR="00D96F5A" w:rsidRPr="00E01970" w:rsidRDefault="00D96F5A" w:rsidP="00D96F5A">
      <w:pPr>
        <w:pStyle w:val="ListParagraph"/>
        <w:numPr>
          <w:ilvl w:val="1"/>
          <w:numId w:val="1"/>
        </w:numPr>
        <w:rPr>
          <w:lang w:val="en-US"/>
        </w:rPr>
      </w:pPr>
      <w:r w:rsidRPr="00E01970">
        <w:rPr>
          <w:lang w:val="en-US"/>
        </w:rPr>
        <w:t>Raw string literals</w:t>
      </w:r>
      <w:r w:rsidR="00E4798F">
        <w:rPr>
          <w:lang w:val="en-US"/>
        </w:rPr>
        <w:t xml:space="preserve"> (using</w:t>
      </w:r>
      <w:r w:rsidRPr="00E01970">
        <w:rPr>
          <w:lang w:val="en-US"/>
        </w:rPr>
        <w:t xml:space="preserve"> single backquote)</w:t>
      </w:r>
    </w:p>
    <w:p w:rsidR="00D96F5A" w:rsidRPr="00E01970" w:rsidRDefault="00D96F5A" w:rsidP="00E01970">
      <w:pPr>
        <w:pStyle w:val="ListParagraph"/>
        <w:numPr>
          <w:ilvl w:val="1"/>
          <w:numId w:val="1"/>
        </w:numPr>
        <w:rPr>
          <w:lang w:val="en-US"/>
        </w:rPr>
      </w:pPr>
      <w:r w:rsidRPr="00E01970">
        <w:rPr>
          <w:lang w:val="en-US"/>
        </w:rPr>
        <w:t>Pattern matching</w:t>
      </w:r>
    </w:p>
    <w:p w:rsidR="00D96F5A" w:rsidRPr="00E01970" w:rsidRDefault="00D96F5A" w:rsidP="00E01970">
      <w:pPr>
        <w:pStyle w:val="ListParagraph"/>
        <w:numPr>
          <w:ilvl w:val="2"/>
          <w:numId w:val="1"/>
        </w:numPr>
        <w:rPr>
          <w:lang w:val="en-US"/>
        </w:rPr>
      </w:pPr>
      <w:r w:rsidRPr="00E01970">
        <w:rPr>
          <w:lang w:val="en-US"/>
        </w:rPr>
        <w:t>Type matchin</w:t>
      </w:r>
      <w:r w:rsidR="00E01970" w:rsidRPr="00E01970">
        <w:rPr>
          <w:lang w:val="en-US"/>
        </w:rPr>
        <w:t>g</w:t>
      </w:r>
      <w:r w:rsidRPr="00E01970">
        <w:rPr>
          <w:lang w:val="en-US"/>
        </w:rPr>
        <w:t xml:space="preserve"> in switches</w:t>
      </w:r>
      <w:r w:rsidR="00E01970">
        <w:rPr>
          <w:lang w:val="en-US"/>
        </w:rPr>
        <w:t xml:space="preserve"> (using different types in switch cases)</w:t>
      </w:r>
      <w:r w:rsidRPr="00E01970">
        <w:rPr>
          <w:lang w:val="en-US"/>
        </w:rPr>
        <w:t>:</w:t>
      </w:r>
    </w:p>
    <w:p w:rsidR="00D96F5A" w:rsidRDefault="00D96F5A" w:rsidP="00D96F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:rsidR="00D96F5A" w:rsidRDefault="00D96F5A" w:rsidP="00D96F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Integer i:</w:t>
      </w:r>
    </w:p>
    <w:p w:rsidR="00D96F5A" w:rsidRDefault="006E4C19" w:rsidP="006E4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lambas in switches</w:t>
      </w:r>
    </w:p>
    <w:p w:rsidR="006E4C19" w:rsidRPr="006E4C19" w:rsidRDefault="006E4C19" w:rsidP="006E4C19">
      <w:pPr>
        <w:pStyle w:val="ListParagraph"/>
        <w:ind w:left="2160"/>
        <w:rPr>
          <w:lang w:val="en-US"/>
        </w:rPr>
      </w:pPr>
      <w:r>
        <w:rPr>
          <w:lang w:val="en-US"/>
        </w:rPr>
        <w:t>Ex:</w:t>
      </w:r>
    </w:p>
    <w:p w:rsidR="00D96F5A" w:rsidRDefault="00D96F5A" w:rsidP="00D96F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E4C19">
        <w:rPr>
          <w:lang w:val="en-US"/>
        </w:rPr>
        <w:tab/>
      </w:r>
      <w:r w:rsidR="006E4C19">
        <w:rPr>
          <w:lang w:val="en-US"/>
        </w:rPr>
        <w:tab/>
      </w:r>
      <w:r>
        <w:rPr>
          <w:lang w:val="en-US"/>
        </w:rPr>
        <w:t xml:space="preserve">Int </w:t>
      </w:r>
      <w:r w:rsidR="006E4C19">
        <w:rPr>
          <w:lang w:val="en-US"/>
        </w:rPr>
        <w:t>nu</w:t>
      </w:r>
      <w:r>
        <w:rPr>
          <w:lang w:val="en-US"/>
        </w:rPr>
        <w:t>mLetters = switch (day) {case MONDAY, FRIDAY, SUNDAY -&gt; 6</w:t>
      </w:r>
    </w:p>
    <w:p w:rsidR="00D96F5A" w:rsidRDefault="006E4C19" w:rsidP="00D96F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96F5A" w:rsidRPr="000D4B52" w:rsidRDefault="00D96F5A" w:rsidP="00627B7B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0D4B52">
        <w:rPr>
          <w:b/>
          <w:lang w:val="en-US"/>
        </w:rPr>
        <w:t>Valhalla</w:t>
      </w:r>
    </w:p>
    <w:p w:rsidR="00D96F5A" w:rsidRPr="00627B7B" w:rsidRDefault="00D96F5A" w:rsidP="00627B7B">
      <w:pPr>
        <w:pStyle w:val="ListParagraph"/>
        <w:numPr>
          <w:ilvl w:val="1"/>
          <w:numId w:val="8"/>
        </w:numPr>
        <w:rPr>
          <w:lang w:val="en-US"/>
        </w:rPr>
      </w:pPr>
      <w:r w:rsidRPr="00627B7B">
        <w:rPr>
          <w:lang w:val="en-US"/>
        </w:rPr>
        <w:t>Deal</w:t>
      </w:r>
      <w:r w:rsidR="00627B7B">
        <w:rPr>
          <w:lang w:val="en-US"/>
        </w:rPr>
        <w:t>i</w:t>
      </w:r>
      <w:r w:rsidRPr="00627B7B">
        <w:rPr>
          <w:lang w:val="en-US"/>
        </w:rPr>
        <w:t xml:space="preserve">ng </w:t>
      </w:r>
      <w:r w:rsidR="00627B7B">
        <w:rPr>
          <w:lang w:val="en-US"/>
        </w:rPr>
        <w:t>w</w:t>
      </w:r>
      <w:r w:rsidRPr="00627B7B">
        <w:rPr>
          <w:lang w:val="en-US"/>
        </w:rPr>
        <w:t>ith primitive types in generi</w:t>
      </w:r>
      <w:r w:rsidR="00627B7B">
        <w:rPr>
          <w:lang w:val="en-US"/>
        </w:rPr>
        <w:t>c</w:t>
      </w:r>
      <w:r w:rsidRPr="00627B7B">
        <w:rPr>
          <w:lang w:val="en-US"/>
        </w:rPr>
        <w:t>s</w:t>
      </w:r>
    </w:p>
    <w:p w:rsidR="00D96F5A" w:rsidRPr="00627B7B" w:rsidRDefault="00627B7B" w:rsidP="00627B7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Framework for </w:t>
      </w:r>
      <w:r w:rsidR="00D96F5A" w:rsidRPr="00627B7B">
        <w:rPr>
          <w:lang w:val="en-US"/>
        </w:rPr>
        <w:t>Value types</w:t>
      </w:r>
    </w:p>
    <w:p w:rsidR="00D96F5A" w:rsidRDefault="00D96F5A" w:rsidP="00D96F5A">
      <w:pPr>
        <w:rPr>
          <w:lang w:val="en-US"/>
        </w:rPr>
      </w:pPr>
    </w:p>
    <w:p w:rsidR="00D96F5A" w:rsidRPr="000D4B52" w:rsidRDefault="00D96F5A" w:rsidP="002B1BE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0D4B52">
        <w:rPr>
          <w:b/>
          <w:lang w:val="en-US"/>
        </w:rPr>
        <w:t>Loom</w:t>
      </w:r>
    </w:p>
    <w:p w:rsidR="00D96F5A" w:rsidRPr="002B1BE4" w:rsidRDefault="00D72A21" w:rsidP="002B1BE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Used to make c</w:t>
      </w:r>
      <w:r w:rsidR="00D96F5A" w:rsidRPr="002B1BE4">
        <w:rPr>
          <w:lang w:val="en-US"/>
        </w:rPr>
        <w:t>oncurrent programming simpl</w:t>
      </w:r>
      <w:r>
        <w:rPr>
          <w:lang w:val="en-US"/>
        </w:rPr>
        <w:t>i</w:t>
      </w:r>
      <w:r w:rsidR="00D96F5A" w:rsidRPr="002B1BE4">
        <w:rPr>
          <w:lang w:val="en-US"/>
        </w:rPr>
        <w:t>er</w:t>
      </w:r>
    </w:p>
    <w:p w:rsidR="00D96F5A" w:rsidRPr="00D72A21" w:rsidRDefault="00D72A21" w:rsidP="00D72A2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By using f</w:t>
      </w:r>
      <w:r w:rsidR="00D96F5A" w:rsidRPr="00D72A21">
        <w:rPr>
          <w:lang w:val="en-US"/>
        </w:rPr>
        <w:t>ibres</w:t>
      </w:r>
    </w:p>
    <w:p w:rsidR="00D96F5A" w:rsidRDefault="00D96F5A" w:rsidP="00D96F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JVM level threads (green hreads), no OS level threads</w:t>
      </w:r>
    </w:p>
    <w:p w:rsidR="00D96F5A" w:rsidRDefault="00D72A21" w:rsidP="00D96F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Using</w:t>
      </w:r>
      <w:r w:rsidR="00D96F5A">
        <w:rPr>
          <w:lang w:val="en-US"/>
        </w:rPr>
        <w:t xml:space="preserve"> </w:t>
      </w:r>
      <w:r>
        <w:rPr>
          <w:lang w:val="en-US"/>
        </w:rPr>
        <w:t xml:space="preserve">ForkJoinPool </w:t>
      </w:r>
      <w:r w:rsidR="00D96F5A">
        <w:rPr>
          <w:lang w:val="en-US"/>
        </w:rPr>
        <w:t>scheduler</w:t>
      </w:r>
    </w:p>
    <w:p w:rsidR="00D96F5A" w:rsidRDefault="00D72A21" w:rsidP="00D96F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Benefits : m</w:t>
      </w:r>
      <w:r w:rsidR="00D96F5A">
        <w:rPr>
          <w:lang w:val="en-US"/>
        </w:rPr>
        <w:t xml:space="preserve">ore </w:t>
      </w:r>
      <w:r>
        <w:rPr>
          <w:lang w:val="en-US"/>
        </w:rPr>
        <w:t>light-weight th</w:t>
      </w:r>
      <w:r w:rsidR="00D96F5A">
        <w:rPr>
          <w:lang w:val="en-US"/>
        </w:rPr>
        <w:t xml:space="preserve">an </w:t>
      </w:r>
      <w:r>
        <w:rPr>
          <w:lang w:val="en-US"/>
        </w:rPr>
        <w:t>OS-</w:t>
      </w:r>
      <w:r w:rsidR="00D96F5A">
        <w:rPr>
          <w:lang w:val="en-US"/>
        </w:rPr>
        <w:t>threads</w:t>
      </w:r>
    </w:p>
    <w:p w:rsidR="00D72A21" w:rsidRDefault="00D72A21" w:rsidP="00D72A21">
      <w:pPr>
        <w:pStyle w:val="ListParagraph"/>
        <w:ind w:left="1800"/>
        <w:rPr>
          <w:lang w:val="en-US"/>
        </w:rPr>
      </w:pPr>
    </w:p>
    <w:p w:rsidR="00D96F5A" w:rsidRPr="000D4B52" w:rsidRDefault="00D72A21" w:rsidP="00D72A21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0D4B52">
        <w:rPr>
          <w:b/>
          <w:lang w:val="en-US"/>
        </w:rPr>
        <w:t>Metrop</w:t>
      </w:r>
      <w:r w:rsidR="00D96F5A" w:rsidRPr="000D4B52">
        <w:rPr>
          <w:b/>
          <w:lang w:val="en-US"/>
        </w:rPr>
        <w:t>olis</w:t>
      </w:r>
    </w:p>
    <w:p w:rsidR="00D96F5A" w:rsidRPr="00D72A21" w:rsidRDefault="00D96F5A" w:rsidP="00D72A21">
      <w:pPr>
        <w:pStyle w:val="ListParagraph"/>
        <w:numPr>
          <w:ilvl w:val="1"/>
          <w:numId w:val="8"/>
        </w:numPr>
        <w:rPr>
          <w:lang w:val="en-US"/>
        </w:rPr>
      </w:pPr>
      <w:r w:rsidRPr="00D72A21">
        <w:rPr>
          <w:lang w:val="en-US"/>
        </w:rPr>
        <w:t>Rewrite JVM in Java</w:t>
      </w:r>
      <w:r w:rsidR="00D72A21">
        <w:rPr>
          <w:lang w:val="en-US"/>
        </w:rPr>
        <w:t xml:space="preserve"> (using Graal compiler as significant input)</w:t>
      </w:r>
    </w:p>
    <w:p w:rsidR="00D96F5A" w:rsidRDefault="00D96F5A" w:rsidP="00D96F5A">
      <w:pPr>
        <w:rPr>
          <w:lang w:val="en-US"/>
        </w:rPr>
      </w:pPr>
    </w:p>
    <w:p w:rsidR="00256366" w:rsidRDefault="00256366" w:rsidP="002563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Merchandising from the speeker</w:t>
      </w:r>
    </w:p>
    <w:p w:rsidR="00D96F5A" w:rsidRDefault="00256366" w:rsidP="0025636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Check Zuul JVM on </w:t>
      </w:r>
      <w:hyperlink r:id="rId6" w:history="1">
        <w:r w:rsidRPr="004B7D24">
          <w:rPr>
            <w:rStyle w:val="Hyperlink"/>
            <w:lang w:val="en-US"/>
          </w:rPr>
          <w:t>http://www.azul.com:downloads/zulu</w:t>
        </w:r>
      </w:hyperlink>
    </w:p>
    <w:p w:rsidR="00256366" w:rsidRPr="00256366" w:rsidRDefault="00256366" w:rsidP="00256366">
      <w:pPr>
        <w:rPr>
          <w:lang w:val="en-US"/>
        </w:rPr>
      </w:pPr>
    </w:p>
    <w:p w:rsidR="00D96F5A" w:rsidRPr="00D96F5A" w:rsidRDefault="00D96F5A" w:rsidP="00D96F5A">
      <w:pPr>
        <w:jc w:val="both"/>
        <w:rPr>
          <w:lang w:val="en-US"/>
        </w:rPr>
      </w:pPr>
    </w:p>
    <w:p w:rsidR="00FC2E56" w:rsidRPr="00814872" w:rsidRDefault="00465596" w:rsidP="00FC2E56">
      <w:pPr>
        <w:pStyle w:val="Heading1"/>
      </w:pPr>
      <w:r w:rsidRPr="00814872">
        <w:br w:type="page"/>
      </w:r>
      <w:bookmarkStart w:id="4" w:name="_Toc512183386"/>
      <w:r w:rsidR="00FC2E56" w:rsidRPr="00814872">
        <w:lastRenderedPageBreak/>
        <w:t>Architecture / Design / Clean code</w:t>
      </w:r>
      <w:bookmarkEnd w:id="4"/>
    </w:p>
    <w:p w:rsidR="00465596" w:rsidRPr="00A90ED9" w:rsidRDefault="00465596" w:rsidP="00FC2E56">
      <w:pPr>
        <w:pStyle w:val="Heading2"/>
      </w:pPr>
      <w:bookmarkStart w:id="5" w:name="_Toc512183387"/>
      <w:r w:rsidRPr="00A90ED9">
        <w:t>Du DDD dans mon Legacy</w:t>
      </w:r>
      <w:r w:rsidR="00A90ED9" w:rsidRPr="00A90ED9">
        <w:t xml:space="preserve"> – Thomas Pierrain, Bruno Boucard, J</w:t>
      </w:r>
      <w:r w:rsidR="00A90ED9">
        <w:t>é</w:t>
      </w:r>
      <w:r w:rsidR="00A90ED9" w:rsidRPr="00A90ED9">
        <w:t xml:space="preserve">rémie </w:t>
      </w:r>
      <w:r w:rsidR="00A90ED9">
        <w:t>Grodziski</w:t>
      </w:r>
      <w:bookmarkEnd w:id="5"/>
    </w:p>
    <w:p w:rsidR="00CF41A8" w:rsidRDefault="00CF41A8" w:rsidP="00465596">
      <w:pPr>
        <w:rPr>
          <w:b/>
        </w:rPr>
      </w:pPr>
    </w:p>
    <w:p w:rsidR="006E235C" w:rsidRDefault="006E235C" w:rsidP="00465596">
      <w:pPr>
        <w:rPr>
          <w:lang w:val="en-US"/>
        </w:rPr>
      </w:pPr>
      <w:r w:rsidRPr="006E235C">
        <w:rPr>
          <w:b/>
          <w:lang w:val="en-US"/>
        </w:rPr>
        <w:t xml:space="preserve">Quickly : </w:t>
      </w:r>
      <w:r>
        <w:rPr>
          <w:lang w:val="en-US"/>
        </w:rPr>
        <w:t xml:space="preserve">interactive refactoring </w:t>
      </w:r>
      <w:r w:rsidRPr="006E235C">
        <w:rPr>
          <w:lang w:val="en-US"/>
        </w:rPr>
        <w:t>session demonstrating clean code</w:t>
      </w:r>
      <w:r>
        <w:rPr>
          <w:lang w:val="en-US"/>
        </w:rPr>
        <w:t xml:space="preserve"> (example taken from Emilie Basch famous coding katas)</w:t>
      </w:r>
      <w:r w:rsidR="0063510A">
        <w:rPr>
          <w:lang w:val="en-US"/>
        </w:rPr>
        <w:t>.</w:t>
      </w:r>
    </w:p>
    <w:p w:rsidR="0063510A" w:rsidRPr="006E235C" w:rsidRDefault="0063510A" w:rsidP="00465596">
      <w:pPr>
        <w:rPr>
          <w:lang w:val="en-US"/>
        </w:rPr>
      </w:pPr>
      <w:r>
        <w:rPr>
          <w:lang w:val="en-US"/>
        </w:rPr>
        <w:t>It was nice to see Bruno Boucard in action</w:t>
      </w:r>
      <w:r w:rsidR="0031797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340B15">
        <w:rPr>
          <w:rFonts w:ascii="Segoe UI Emoji" w:eastAsia="Segoe UI Emoji" w:hAnsi="Segoe UI Emoji" w:cs="Segoe UI Emoji"/>
          <w:lang w:val="en-US"/>
        </w:rPr>
        <w:t>;)</w:t>
      </w:r>
    </w:p>
    <w:p w:rsidR="006E235C" w:rsidRPr="006E235C" w:rsidRDefault="006E235C" w:rsidP="00465596">
      <w:pPr>
        <w:rPr>
          <w:b/>
          <w:lang w:val="en-US"/>
        </w:rPr>
      </w:pPr>
    </w:p>
    <w:p w:rsidR="00E24E89" w:rsidRPr="00E24E89" w:rsidRDefault="00E24E89" w:rsidP="00465596">
      <w:pPr>
        <w:rPr>
          <w:b/>
          <w:lang w:val="en-US"/>
        </w:rPr>
      </w:pPr>
      <w:r w:rsidRPr="00E24E89">
        <w:rPr>
          <w:b/>
          <w:lang w:val="en-US"/>
        </w:rPr>
        <w:t>Book to read (must read!!):</w:t>
      </w:r>
    </w:p>
    <w:p w:rsidR="00E24E89" w:rsidRDefault="00E24E89" w:rsidP="00465596">
      <w:pPr>
        <w:rPr>
          <w:lang w:val="en-US"/>
        </w:rPr>
      </w:pPr>
    </w:p>
    <w:p w:rsidR="00E24E89" w:rsidRDefault="00E24E89" w:rsidP="00E24E89">
      <w:pPr>
        <w:ind w:firstLine="720"/>
        <w:rPr>
          <w:lang w:val="en-US"/>
        </w:rPr>
      </w:pPr>
      <w:r>
        <w:rPr>
          <w:lang w:val="en-US"/>
        </w:rPr>
        <w:t>Michael Feathers – Working Effectively with Legacy Code</w:t>
      </w:r>
    </w:p>
    <w:p w:rsidR="00E24E89" w:rsidRDefault="00E24E89" w:rsidP="00E24E89">
      <w:pPr>
        <w:ind w:left="720"/>
        <w:rPr>
          <w:lang w:val="en-US"/>
        </w:rPr>
      </w:pPr>
      <w:r>
        <w:rPr>
          <w:lang w:val="en-US"/>
        </w:rPr>
        <w:t>DDD by Eric Evans</w:t>
      </w:r>
    </w:p>
    <w:p w:rsidR="00E24E89" w:rsidRDefault="00E24E89" w:rsidP="00E24E89">
      <w:pPr>
        <w:ind w:left="720"/>
        <w:rPr>
          <w:lang w:val="en-US"/>
        </w:rPr>
      </w:pPr>
      <w:r>
        <w:rPr>
          <w:lang w:val="en-US"/>
        </w:rPr>
        <w:t>Refactoring legacy code (Martin Fowler)</w:t>
      </w:r>
    </w:p>
    <w:p w:rsidR="00E24E89" w:rsidRDefault="00E24E89" w:rsidP="00E24E89">
      <w:pPr>
        <w:ind w:firstLine="720"/>
        <w:rPr>
          <w:lang w:val="en-US"/>
        </w:rPr>
      </w:pPr>
    </w:p>
    <w:p w:rsidR="00E24E89" w:rsidRDefault="00E24E89" w:rsidP="00465596">
      <w:pPr>
        <w:rPr>
          <w:lang w:val="en-US"/>
        </w:rPr>
      </w:pPr>
    </w:p>
    <w:p w:rsidR="00A643CF" w:rsidRPr="00B44B05" w:rsidRDefault="000C2457" w:rsidP="00465596">
      <w:pPr>
        <w:rPr>
          <w:b/>
          <w:lang w:val="en-US"/>
        </w:rPr>
      </w:pPr>
      <w:r>
        <w:rPr>
          <w:b/>
          <w:lang w:val="en-US"/>
        </w:rPr>
        <w:t>B</w:t>
      </w:r>
      <w:r w:rsidR="00B44B05" w:rsidRPr="00B44B05">
        <w:rPr>
          <w:b/>
          <w:lang w:val="en-US"/>
        </w:rPr>
        <w:t>est pratices</w:t>
      </w:r>
    </w:p>
    <w:p w:rsidR="00CA26F4" w:rsidRDefault="00CA26F4" w:rsidP="00465596">
      <w:pPr>
        <w:rPr>
          <w:lang w:val="en-US"/>
        </w:rPr>
      </w:pPr>
    </w:p>
    <w:p w:rsidR="00CA26F4" w:rsidRDefault="00ED1594" w:rsidP="00CA26F4">
      <w:pPr>
        <w:pStyle w:val="ListParagraph"/>
        <w:numPr>
          <w:ilvl w:val="0"/>
          <w:numId w:val="1"/>
        </w:numPr>
      </w:pPr>
      <w:r w:rsidRPr="00ED1594">
        <w:t xml:space="preserve">Renommer les variables / paramètres </w:t>
      </w:r>
      <w:r>
        <w:t>pour s’aligner avec le domaine fonctionnel</w:t>
      </w:r>
    </w:p>
    <w:p w:rsidR="00ED1594" w:rsidRDefault="00ED1594" w:rsidP="00CA26F4">
      <w:pPr>
        <w:pStyle w:val="ListParagraph"/>
        <w:numPr>
          <w:ilvl w:val="0"/>
          <w:numId w:val="1"/>
        </w:numPr>
      </w:pPr>
      <w:r>
        <w:t xml:space="preserve">Utiliser des mocks/stubs pour couper les dépendances avec des librairies ou </w:t>
      </w:r>
      <w:r w:rsidR="008E0743">
        <w:t>systèmes</w:t>
      </w:r>
      <w:r>
        <w:t xml:space="preserve"> externes (db, ws …)</w:t>
      </w:r>
    </w:p>
    <w:p w:rsidR="002365C0" w:rsidRDefault="00C2350B" w:rsidP="002365C0">
      <w:pPr>
        <w:pStyle w:val="ListParagraph"/>
        <w:numPr>
          <w:ilvl w:val="0"/>
          <w:numId w:val="1"/>
        </w:numPr>
      </w:pPr>
      <w:r>
        <w:t>Remonter la déclaration des variables locales au plus proche de leur utilisation</w:t>
      </w:r>
    </w:p>
    <w:p w:rsidR="002365C0" w:rsidRDefault="002365C0" w:rsidP="0031797D">
      <w:pPr>
        <w:pStyle w:val="ListParagraph"/>
        <w:numPr>
          <w:ilvl w:val="0"/>
          <w:numId w:val="1"/>
        </w:numPr>
      </w:pPr>
      <w:r>
        <w:t>Single Responsability</w:t>
      </w:r>
      <w:r w:rsidR="0031797D">
        <w:t xml:space="preserve"> </w:t>
      </w:r>
    </w:p>
    <w:p w:rsidR="00AB3477" w:rsidRDefault="00AB3477" w:rsidP="002365C0"/>
    <w:p w:rsidR="002365C0" w:rsidRPr="00F3628B" w:rsidRDefault="00AB3477" w:rsidP="002365C0">
      <w:pPr>
        <w:rPr>
          <w:b/>
        </w:rPr>
      </w:pPr>
      <w:r w:rsidRPr="00F3628B">
        <w:rPr>
          <w:b/>
        </w:rPr>
        <w:t>Some DDD Patterns</w:t>
      </w:r>
    </w:p>
    <w:p w:rsidR="00AB3477" w:rsidRDefault="00AB3477" w:rsidP="002365C0"/>
    <w:p w:rsidR="002365C0" w:rsidRDefault="000F4D58" w:rsidP="00E3207E">
      <w:pPr>
        <w:pStyle w:val="ListParagraph"/>
        <w:numPr>
          <w:ilvl w:val="0"/>
          <w:numId w:val="1"/>
        </w:numPr>
      </w:pPr>
      <w:r>
        <w:t>Pattern Entity</w:t>
      </w:r>
    </w:p>
    <w:p w:rsidR="000F4D58" w:rsidRDefault="000F4D58" w:rsidP="000F4D58">
      <w:pPr>
        <w:pStyle w:val="ListParagraph"/>
        <w:numPr>
          <w:ilvl w:val="1"/>
          <w:numId w:val="1"/>
        </w:numPr>
      </w:pPr>
      <w:r>
        <w:t>Has identity and lifecycle</w:t>
      </w:r>
    </w:p>
    <w:p w:rsidR="000F4D58" w:rsidRDefault="000F4D58" w:rsidP="000F4D58">
      <w:pPr>
        <w:pStyle w:val="ListParagraph"/>
        <w:numPr>
          <w:ilvl w:val="1"/>
          <w:numId w:val="1"/>
        </w:numPr>
      </w:pPr>
      <w:r>
        <w:t>Mutable</w:t>
      </w:r>
    </w:p>
    <w:p w:rsidR="000F4D58" w:rsidRDefault="000F4D58" w:rsidP="000F4D58">
      <w:pPr>
        <w:pStyle w:val="ListParagraph"/>
        <w:numPr>
          <w:ilvl w:val="1"/>
          <w:numId w:val="1"/>
        </w:numPr>
      </w:pPr>
      <w:r>
        <w:t>Identifier equality</w:t>
      </w:r>
    </w:p>
    <w:p w:rsidR="00CE2CCB" w:rsidRDefault="00CE2CCB" w:rsidP="00CE2CCB">
      <w:pPr>
        <w:pStyle w:val="ListParagraph"/>
        <w:numPr>
          <w:ilvl w:val="0"/>
          <w:numId w:val="1"/>
        </w:numPr>
      </w:pPr>
      <w:r>
        <w:t>Value Type</w:t>
      </w:r>
      <w:r w:rsidR="008857E0">
        <w:t xml:space="preserve"> (Value Object)</w:t>
      </w:r>
    </w:p>
    <w:p w:rsidR="00CE2CCB" w:rsidRDefault="008857E0" w:rsidP="00CE2CCB">
      <w:pPr>
        <w:pStyle w:val="ListParagraph"/>
        <w:numPr>
          <w:ilvl w:val="1"/>
          <w:numId w:val="1"/>
        </w:numPr>
      </w:pPr>
      <w:r>
        <w:t>No itdentity</w:t>
      </w:r>
    </w:p>
    <w:p w:rsidR="008857E0" w:rsidRDefault="008857E0" w:rsidP="00CE2CCB">
      <w:pPr>
        <w:pStyle w:val="ListParagraph"/>
        <w:numPr>
          <w:ilvl w:val="1"/>
          <w:numId w:val="1"/>
        </w:numPr>
      </w:pPr>
      <w:r>
        <w:t>Immulable</w:t>
      </w:r>
    </w:p>
    <w:p w:rsidR="00B76BD6" w:rsidRDefault="008857E0" w:rsidP="00465596">
      <w:pPr>
        <w:pStyle w:val="ListParagraph"/>
        <w:numPr>
          <w:ilvl w:val="1"/>
          <w:numId w:val="1"/>
        </w:numPr>
      </w:pPr>
      <w:r>
        <w:t>Equality by properties</w:t>
      </w:r>
    </w:p>
    <w:p w:rsidR="002213F7" w:rsidRDefault="002213F7" w:rsidP="002213F7">
      <w:pPr>
        <w:pStyle w:val="ListParagraph"/>
        <w:numPr>
          <w:ilvl w:val="0"/>
          <w:numId w:val="1"/>
        </w:numPr>
      </w:pPr>
      <w:r>
        <w:t>Aggregates</w:t>
      </w:r>
    </w:p>
    <w:p w:rsidR="002213F7" w:rsidRDefault="002213F7" w:rsidP="002213F7">
      <w:pPr>
        <w:pStyle w:val="ListParagraph"/>
        <w:numPr>
          <w:ilvl w:val="1"/>
          <w:numId w:val="1"/>
        </w:numPr>
        <w:rPr>
          <w:lang w:val="en-US"/>
        </w:rPr>
      </w:pPr>
      <w:r w:rsidRPr="0057526C">
        <w:rPr>
          <w:lang w:val="en-US"/>
        </w:rPr>
        <w:t>Collection of entities and value types treated as a whole</w:t>
      </w:r>
    </w:p>
    <w:p w:rsidR="000D4F89" w:rsidRDefault="000D4F89" w:rsidP="000D4F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Aggregates needs invariants</w:t>
      </w:r>
      <w:r w:rsidR="00CE3DE6">
        <w:rPr>
          <w:lang w:val="en-US"/>
        </w:rPr>
        <w:t xml:space="preserve"> (with specific business rules)</w:t>
      </w:r>
    </w:p>
    <w:p w:rsidR="00CE3DE6" w:rsidRDefault="00CE3DE6" w:rsidP="000D4F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 invarariants =&gt; it is a collection</w:t>
      </w:r>
    </w:p>
    <w:p w:rsidR="00CA1DCB" w:rsidRDefault="00CA1DCB" w:rsidP="00CA1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Closure of operation</w:t>
      </w:r>
    </w:p>
    <w:p w:rsidR="00CA1DCB" w:rsidRDefault="00CA1DCB" w:rsidP="00CA1D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operation whose reurn type is the sa</w:t>
      </w:r>
      <w:r w:rsidR="00873155">
        <w:rPr>
          <w:lang w:val="en-US"/>
        </w:rPr>
        <w:t>me as the tpe of its implementer</w:t>
      </w:r>
    </w:p>
    <w:p w:rsidR="00873155" w:rsidRDefault="00873155" w:rsidP="008731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Eg Coach otherCoach = coach.addSet(seat)</w:t>
      </w:r>
      <w:r w:rsidR="00CC31F3">
        <w:rPr>
          <w:lang w:val="en-US"/>
        </w:rPr>
        <w:t xml:space="preserve"> </w:t>
      </w:r>
      <w:r w:rsidR="00CC31F3" w:rsidRPr="00CC31F3">
        <w:rPr>
          <w:noProof/>
          <w:lang w:val="en-US"/>
        </w:rPr>
        <w:sym w:font="Wingdings" w:char="F0E8"/>
      </w:r>
      <w:r w:rsidR="00CC31F3">
        <w:rPr>
          <w:noProof/>
          <w:lang w:val="en-US"/>
        </w:rPr>
        <w:t>cf defensive copy</w:t>
      </w:r>
    </w:p>
    <w:p w:rsidR="00EE1C29" w:rsidRDefault="00EE1C29" w:rsidP="00EE1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>Hexagonal architecture</w:t>
      </w:r>
    </w:p>
    <w:p w:rsidR="00EE1C29" w:rsidRDefault="00EE1C29" w:rsidP="00EE1C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t>=&gt; cf Alistair Cockburn</w:t>
      </w:r>
    </w:p>
    <w:p w:rsidR="00F03CF7" w:rsidRDefault="002F0867" w:rsidP="00B701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protect domain code</w:t>
      </w:r>
    </w:p>
    <w:p w:rsidR="00B7012D" w:rsidRDefault="00B7012D" w:rsidP="00B701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:rsidR="00B7012D" w:rsidRDefault="00B7012D" w:rsidP="00B701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Center : domain</w:t>
      </w:r>
    </w:p>
    <w:p w:rsidR="00B7012D" w:rsidRDefault="00B7012D" w:rsidP="00B7012D">
      <w:pPr>
        <w:pStyle w:val="ListParagraph"/>
        <w:numPr>
          <w:ilvl w:val="2"/>
          <w:numId w:val="1"/>
        </w:numPr>
      </w:pPr>
      <w:r w:rsidRPr="00274645">
        <w:t>Infra code (Spring boot, etc…)</w:t>
      </w:r>
    </w:p>
    <w:p w:rsidR="00A74935" w:rsidRDefault="00C112DD" w:rsidP="00B7012D">
      <w:pPr>
        <w:pStyle w:val="ListParagraph"/>
        <w:numPr>
          <w:ilvl w:val="2"/>
          <w:numId w:val="1"/>
        </w:numPr>
      </w:pPr>
      <w:r>
        <w:t xml:space="preserve">Interface </w:t>
      </w:r>
      <w:r w:rsidR="00375D62">
        <w:t xml:space="preserve"> </w:t>
      </w:r>
      <w:r w:rsidR="00D9245C">
        <w:t xml:space="preserve">(port in domain namespace) </w:t>
      </w:r>
      <w:r w:rsidR="00375D62">
        <w:t>&amp; Adapters</w:t>
      </w:r>
      <w:r w:rsidR="00D9245C">
        <w:t xml:space="preserve"> (in infra code)</w:t>
      </w:r>
    </w:p>
    <w:p w:rsidR="00274645" w:rsidRDefault="00274645" w:rsidP="00274645">
      <w:pPr>
        <w:pStyle w:val="ListParagraph"/>
        <w:numPr>
          <w:ilvl w:val="1"/>
          <w:numId w:val="1"/>
        </w:numPr>
      </w:pPr>
      <w:r>
        <w:t>Configurable dependencies</w:t>
      </w:r>
    </w:p>
    <w:p w:rsidR="00081459" w:rsidRPr="006E235C" w:rsidRDefault="005C01C0" w:rsidP="00274645">
      <w:pPr>
        <w:pStyle w:val="ListParagraph"/>
        <w:numPr>
          <w:ilvl w:val="1"/>
          <w:numId w:val="1"/>
        </w:numPr>
        <w:rPr>
          <w:lang w:val="en-US"/>
        </w:rPr>
      </w:pPr>
      <w:r w:rsidRPr="006E235C">
        <w:rPr>
          <w:lang w:val="en-US"/>
        </w:rPr>
        <w:t>Three s</w:t>
      </w:r>
      <w:r w:rsidR="002B46B7" w:rsidRPr="006E235C">
        <w:rPr>
          <w:lang w:val="en-US"/>
        </w:rPr>
        <w:t>teps</w:t>
      </w:r>
      <w:r w:rsidR="009C4599" w:rsidRPr="006E235C">
        <w:rPr>
          <w:lang w:val="en-US"/>
        </w:rPr>
        <w:t xml:space="preserve"> for building an application using hexagonal architecture</w:t>
      </w:r>
    </w:p>
    <w:p w:rsidR="002B46B7" w:rsidRPr="005B73E3" w:rsidRDefault="007E14E4" w:rsidP="002B46B7">
      <w:pPr>
        <w:pStyle w:val="ListParagraph"/>
        <w:numPr>
          <w:ilvl w:val="2"/>
          <w:numId w:val="1"/>
        </w:numPr>
        <w:rPr>
          <w:lang w:val="en-US"/>
        </w:rPr>
      </w:pPr>
      <w:r w:rsidRPr="005C01C0">
        <w:rPr>
          <w:lang w:val="en-US"/>
        </w:rPr>
        <w:t>In</w:t>
      </w:r>
      <w:r w:rsidR="005C01C0" w:rsidRPr="005C01C0">
        <w:rPr>
          <w:lang w:val="en-US"/>
        </w:rPr>
        <w:t>stantiate</w:t>
      </w:r>
      <w:r w:rsidR="00C840FE" w:rsidRPr="005B73E3">
        <w:rPr>
          <w:lang w:val="en-US"/>
        </w:rPr>
        <w:t xml:space="preserve"> ‘go out’ adapter</w:t>
      </w:r>
      <w:r w:rsidR="002B46B7" w:rsidRPr="005B73E3">
        <w:rPr>
          <w:lang w:val="en-US"/>
        </w:rPr>
        <w:t>s</w:t>
      </w:r>
      <w:r w:rsidR="00024320" w:rsidRPr="005B73E3">
        <w:rPr>
          <w:lang w:val="en-US"/>
        </w:rPr>
        <w:t xml:space="preserve"> (ports)</w:t>
      </w:r>
    </w:p>
    <w:p w:rsidR="002B46B7" w:rsidRDefault="00EC107D" w:rsidP="002B46B7">
      <w:pPr>
        <w:pStyle w:val="ListParagraph"/>
        <w:numPr>
          <w:ilvl w:val="2"/>
          <w:numId w:val="1"/>
        </w:numPr>
      </w:pPr>
      <w:r w:rsidRPr="005C01C0">
        <w:rPr>
          <w:lang w:val="en-US"/>
        </w:rPr>
        <w:t>Instantiate</w:t>
      </w:r>
      <w:r>
        <w:t xml:space="preserve"> </w:t>
      </w:r>
      <w:r w:rsidR="002B46B7">
        <w:t>hexagons (domain code)</w:t>
      </w:r>
    </w:p>
    <w:p w:rsidR="002B46B7" w:rsidRPr="00DA1AA7" w:rsidRDefault="00EC107D" w:rsidP="002B46B7">
      <w:pPr>
        <w:pStyle w:val="ListParagraph"/>
        <w:numPr>
          <w:ilvl w:val="2"/>
          <w:numId w:val="1"/>
        </w:numPr>
        <w:rPr>
          <w:lang w:val="en-US"/>
        </w:rPr>
      </w:pPr>
      <w:r w:rsidRPr="005C01C0">
        <w:rPr>
          <w:lang w:val="en-US"/>
        </w:rPr>
        <w:t>Instantiate</w:t>
      </w:r>
      <w:r w:rsidR="002B46B7" w:rsidRPr="00DA1AA7">
        <w:rPr>
          <w:lang w:val="en-US"/>
        </w:rPr>
        <w:t xml:space="preserve"> </w:t>
      </w:r>
      <w:r w:rsidR="00024320">
        <w:rPr>
          <w:lang w:val="en-US"/>
        </w:rPr>
        <w:t xml:space="preserve">‘go in’ </w:t>
      </w:r>
      <w:r w:rsidR="002B46B7" w:rsidRPr="00DA1AA7">
        <w:rPr>
          <w:lang w:val="en-US"/>
        </w:rPr>
        <w:t>adater</w:t>
      </w:r>
      <w:r w:rsidR="00193F33" w:rsidRPr="00DA1AA7">
        <w:rPr>
          <w:lang w:val="en-US"/>
        </w:rPr>
        <w:t>(</w:t>
      </w:r>
      <w:r w:rsidR="002B46B7" w:rsidRPr="00DA1AA7">
        <w:rPr>
          <w:lang w:val="en-US"/>
        </w:rPr>
        <w:t>s</w:t>
      </w:r>
      <w:r w:rsidR="00193F33" w:rsidRPr="00DA1AA7">
        <w:rPr>
          <w:lang w:val="en-US"/>
        </w:rPr>
        <w:t>) (to access hexagon)</w:t>
      </w:r>
    </w:p>
    <w:p w:rsidR="006C2761" w:rsidRPr="00DA1AA7" w:rsidRDefault="006C2761" w:rsidP="006C2761">
      <w:pPr>
        <w:rPr>
          <w:lang w:val="en-US"/>
        </w:rPr>
      </w:pPr>
    </w:p>
    <w:p w:rsidR="005B73E3" w:rsidRPr="00EA4F9A" w:rsidRDefault="005B73E3" w:rsidP="00EA4F9A">
      <w:pPr>
        <w:pStyle w:val="ListParagraph"/>
        <w:numPr>
          <w:ilvl w:val="0"/>
          <w:numId w:val="1"/>
        </w:numPr>
        <w:rPr>
          <w:lang w:val="en-US"/>
        </w:rPr>
      </w:pPr>
      <w:r w:rsidRPr="00EA4F9A">
        <w:rPr>
          <w:lang w:val="en-US"/>
        </w:rPr>
        <w:t>Do not pollute domain with framework specific code (like ORM annotations, such a JPA/ Hibernate/Spring)</w:t>
      </w:r>
    </w:p>
    <w:p w:rsidR="006C2761" w:rsidRPr="005B73E3" w:rsidRDefault="005B73E3" w:rsidP="005B73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Persistence should be handle in adapters, not in domain</w:t>
      </w:r>
      <w:r w:rsidRPr="005B73E3">
        <w:rPr>
          <w:lang w:val="en-US"/>
        </w:rPr>
        <w:t xml:space="preserve"> </w:t>
      </w:r>
      <w:r w:rsidR="0028190F" w:rsidRPr="005B73E3">
        <w:rPr>
          <w:lang w:val="en-US"/>
        </w:rPr>
        <w:t>(</w:t>
      </w:r>
      <w:r>
        <w:rPr>
          <w:lang w:val="en-US"/>
        </w:rPr>
        <w:t>topic to be discussed …</w:t>
      </w:r>
      <w:r w:rsidR="0028190F" w:rsidRPr="005B73E3">
        <w:rPr>
          <w:lang w:val="en-US"/>
        </w:rPr>
        <w:t>)</w:t>
      </w:r>
    </w:p>
    <w:p w:rsidR="009D07EB" w:rsidRDefault="009D07EB" w:rsidP="00EA4F9A">
      <w:pPr>
        <w:pStyle w:val="ListParagraph"/>
        <w:numPr>
          <w:ilvl w:val="0"/>
          <w:numId w:val="1"/>
        </w:numPr>
        <w:rPr>
          <w:lang w:val="en-US"/>
        </w:rPr>
      </w:pPr>
      <w:r w:rsidRPr="00EA4F9A">
        <w:rPr>
          <w:lang w:val="en-US"/>
        </w:rPr>
        <w:lastRenderedPageBreak/>
        <w:t>Domain code is the real value =&gt; adapter / infra code is more likely to change / domain code not changing</w:t>
      </w:r>
    </w:p>
    <w:p w:rsidR="00EA4F9A" w:rsidRPr="00814872" w:rsidRDefault="00EA4F9A" w:rsidP="00EA4F9A">
      <w:pPr>
        <w:pStyle w:val="ListParagraph"/>
        <w:numPr>
          <w:ilvl w:val="0"/>
          <w:numId w:val="1"/>
        </w:numPr>
      </w:pPr>
      <w:r>
        <w:t xml:space="preserve">Use </w:t>
      </w:r>
      <w:r w:rsidR="004E73EF" w:rsidRPr="004E73EF">
        <w:t>u</w:t>
      </w:r>
      <w:r w:rsidR="004E73EF">
        <w:t>biquitou</w:t>
      </w:r>
      <w:r w:rsidRPr="004E73EF">
        <w:t>s</w:t>
      </w:r>
      <w:r w:rsidRPr="00814872">
        <w:t xml:space="preserve"> language in domain code</w:t>
      </w:r>
    </w:p>
    <w:p w:rsidR="00EA4F9A" w:rsidRPr="00EA4F9A" w:rsidRDefault="00EA4F9A" w:rsidP="00EA4F9A">
      <w:pPr>
        <w:ind w:left="360"/>
        <w:rPr>
          <w:lang w:val="en-US"/>
        </w:rPr>
      </w:pPr>
    </w:p>
    <w:p w:rsidR="00F9747C" w:rsidRDefault="00F9747C" w:rsidP="009D07EB">
      <w:pPr>
        <w:rPr>
          <w:lang w:val="en-US"/>
        </w:rPr>
      </w:pPr>
    </w:p>
    <w:p w:rsidR="004B4116" w:rsidRPr="00EA4F9A" w:rsidRDefault="004B4116" w:rsidP="009D07EB">
      <w:pPr>
        <w:rPr>
          <w:lang w:val="en-US"/>
        </w:rPr>
      </w:pPr>
    </w:p>
    <w:p w:rsidR="00425342" w:rsidRPr="00D655DA" w:rsidRDefault="00425342" w:rsidP="00425342">
      <w:pPr>
        <w:pStyle w:val="Heading2"/>
        <w:rPr>
          <w:lang w:val="en-US"/>
        </w:rPr>
      </w:pPr>
      <w:bookmarkStart w:id="6" w:name="_Toc512183388"/>
      <w:r w:rsidRPr="00D655DA">
        <w:rPr>
          <w:lang w:val="en-US"/>
        </w:rPr>
        <w:t xml:space="preserve">Mutation Testing </w:t>
      </w:r>
      <w:r w:rsidR="00D655DA" w:rsidRPr="00D655DA">
        <w:rPr>
          <w:lang w:val="en-US"/>
        </w:rPr>
        <w:t>(how to evaluate the quality of your unit tests)s</w:t>
      </w:r>
      <w:bookmarkEnd w:id="6"/>
    </w:p>
    <w:p w:rsidR="00754C89" w:rsidRPr="00D655DA" w:rsidRDefault="00754C89" w:rsidP="00425342">
      <w:pPr>
        <w:rPr>
          <w:lang w:val="en-US"/>
        </w:rPr>
      </w:pPr>
    </w:p>
    <w:p w:rsidR="00754C89" w:rsidRDefault="00754C89" w:rsidP="00425342">
      <w:r w:rsidRPr="00754C89">
        <w:rPr>
          <w:b/>
        </w:rPr>
        <w:t xml:space="preserve">Quickly </w:t>
      </w:r>
    </w:p>
    <w:p w:rsidR="00425342" w:rsidRPr="00754C89" w:rsidRDefault="00754C89" w:rsidP="00425342">
      <w:pPr>
        <w:rPr>
          <w:lang w:val="en-US"/>
        </w:rPr>
      </w:pPr>
      <w:r w:rsidRPr="00754C89">
        <w:rPr>
          <w:lang w:val="en-US"/>
        </w:rPr>
        <w:t xml:space="preserve">A demo from </w:t>
      </w:r>
      <w:r w:rsidR="00425342" w:rsidRPr="00754C89">
        <w:rPr>
          <w:lang w:val="en-US"/>
        </w:rPr>
        <w:t>Sarah Buisson (Xebia)</w:t>
      </w:r>
      <w:r w:rsidRPr="00754C89">
        <w:rPr>
          <w:lang w:val="en-US"/>
        </w:rPr>
        <w:t xml:space="preserve">, demonstration </w:t>
      </w:r>
      <w:r>
        <w:rPr>
          <w:lang w:val="en-US"/>
        </w:rPr>
        <w:t xml:space="preserve">PiTest (framework for </w:t>
      </w:r>
      <w:r w:rsidRPr="00754C89">
        <w:rPr>
          <w:lang w:val="en-US"/>
        </w:rPr>
        <w:t>mutation testing</w:t>
      </w:r>
      <w:r>
        <w:rPr>
          <w:lang w:val="en-US"/>
        </w:rPr>
        <w:t>)</w:t>
      </w:r>
      <w:r w:rsidRPr="00754C89">
        <w:rPr>
          <w:lang w:val="en-US"/>
        </w:rPr>
        <w:t>.</w:t>
      </w:r>
    </w:p>
    <w:p w:rsidR="00425342" w:rsidRDefault="00425342" w:rsidP="00425342">
      <w:pPr>
        <w:rPr>
          <w:lang w:val="en-US"/>
        </w:rPr>
      </w:pPr>
    </w:p>
    <w:p w:rsidR="00754C89" w:rsidRDefault="00754C89" w:rsidP="00425342">
      <w:pPr>
        <w:rPr>
          <w:b/>
          <w:lang w:val="en-US"/>
        </w:rPr>
      </w:pPr>
      <w:r>
        <w:rPr>
          <w:b/>
          <w:lang w:val="en-US"/>
        </w:rPr>
        <w:t>What is mutation testing?</w:t>
      </w:r>
    </w:p>
    <w:p w:rsidR="00754C89" w:rsidRDefault="00EE2781" w:rsidP="00425342">
      <w:pPr>
        <w:rPr>
          <w:lang w:val="en-US"/>
        </w:rPr>
      </w:pPr>
      <w:r>
        <w:rPr>
          <w:lang w:val="en-US"/>
        </w:rPr>
        <w:t xml:space="preserve">Mutation testing is a technique to modify dynamically the code, and applying the </w:t>
      </w:r>
      <w:r w:rsidR="00FC1FAC">
        <w:rPr>
          <w:lang w:val="en-US"/>
        </w:rPr>
        <w:t>unit tests.</w:t>
      </w:r>
    </w:p>
    <w:p w:rsidR="00FC1FAC" w:rsidRPr="00754C89" w:rsidRDefault="00FC1FAC" w:rsidP="00425342">
      <w:pPr>
        <w:rPr>
          <w:lang w:val="en-US"/>
        </w:rPr>
      </w:pPr>
      <w:r>
        <w:rPr>
          <w:lang w:val="en-US"/>
        </w:rPr>
        <w:t>If the unit tests are still green after applying a mutation in the code, that means that the unit tests are not sufficient.</w:t>
      </w:r>
    </w:p>
    <w:p w:rsidR="00425342" w:rsidRDefault="00425342" w:rsidP="00425342"/>
    <w:p w:rsidR="00D655DA" w:rsidRDefault="00D655DA" w:rsidP="00425342">
      <w:pPr>
        <w:rPr>
          <w:b/>
        </w:rPr>
      </w:pPr>
      <w:r w:rsidRPr="00D655DA">
        <w:rPr>
          <w:b/>
        </w:rPr>
        <w:t>More infos :</w:t>
      </w:r>
    </w:p>
    <w:p w:rsidR="00D655DA" w:rsidRPr="00981315" w:rsidRDefault="00981315" w:rsidP="00425342">
      <w:pPr>
        <w:rPr>
          <w:lang w:val="en-US"/>
        </w:rPr>
      </w:pPr>
      <w:r w:rsidRPr="00981315">
        <w:rPr>
          <w:lang w:val="en-US"/>
        </w:rPr>
        <w:t>See pitest website</w:t>
      </w:r>
    </w:p>
    <w:p w:rsidR="00981315" w:rsidRPr="00981315" w:rsidRDefault="00981315" w:rsidP="00425342">
      <w:pPr>
        <w:rPr>
          <w:lang w:val="en-US"/>
        </w:rPr>
      </w:pPr>
      <w:r w:rsidRPr="00981315">
        <w:rPr>
          <w:lang w:val="en-US"/>
        </w:rPr>
        <w:t>See Sarah Buisson github (github.com/sarahBuisson)</w:t>
      </w:r>
    </w:p>
    <w:p w:rsidR="000D3B03" w:rsidRPr="00814872" w:rsidRDefault="000D3B03" w:rsidP="00425342"/>
    <w:p w:rsidR="00981315" w:rsidRDefault="00981315" w:rsidP="000D3B03">
      <w:pPr>
        <w:pStyle w:val="Heading2"/>
        <w:rPr>
          <w:noProof/>
        </w:rPr>
      </w:pPr>
    </w:p>
    <w:p w:rsidR="000D3B03" w:rsidRPr="00273331" w:rsidRDefault="000D3B03" w:rsidP="000D3B03">
      <w:pPr>
        <w:pStyle w:val="Heading2"/>
        <w:rPr>
          <w:noProof/>
        </w:rPr>
      </w:pPr>
      <w:bookmarkStart w:id="7" w:name="_Toc512183389"/>
      <w:r w:rsidRPr="00273331">
        <w:rPr>
          <w:noProof/>
        </w:rPr>
        <w:t xml:space="preserve">Pourquoi avez-vous besoin de la </w:t>
      </w:r>
      <w:r>
        <w:rPr>
          <w:noProof/>
        </w:rPr>
        <w:t>C</w:t>
      </w:r>
      <w:r w:rsidRPr="00273331">
        <w:rPr>
          <w:noProof/>
        </w:rPr>
        <w:t>lean Architecture</w:t>
      </w:r>
      <w:r>
        <w:rPr>
          <w:noProof/>
        </w:rPr>
        <w:t> ?</w:t>
      </w:r>
      <w:bookmarkEnd w:id="7"/>
    </w:p>
    <w:p w:rsidR="000D3B03" w:rsidRDefault="000D3B03" w:rsidP="000D3B03">
      <w:pPr>
        <w:rPr>
          <w:noProof/>
        </w:rPr>
      </w:pPr>
    </w:p>
    <w:p w:rsidR="005B067E" w:rsidRPr="00AF3B70" w:rsidRDefault="005B067E" w:rsidP="000D3B03">
      <w:pPr>
        <w:rPr>
          <w:b/>
          <w:noProof/>
          <w:lang w:val="en-US"/>
        </w:rPr>
      </w:pPr>
      <w:r w:rsidRPr="00AF3B70">
        <w:rPr>
          <w:b/>
          <w:noProof/>
          <w:lang w:val="en-US"/>
        </w:rPr>
        <w:t>Speakers :</w:t>
      </w:r>
    </w:p>
    <w:p w:rsidR="000D3B03" w:rsidRDefault="000D3B03" w:rsidP="005B067E">
      <w:pPr>
        <w:ind w:firstLine="720"/>
        <w:rPr>
          <w:noProof/>
          <w:lang w:val="en-US"/>
        </w:rPr>
      </w:pPr>
      <w:r>
        <w:rPr>
          <w:noProof/>
          <w:lang w:val="en-US"/>
        </w:rPr>
        <w:t>Xavier Balloy @xavierballoy</w:t>
      </w:r>
    </w:p>
    <w:p w:rsidR="000D3B03" w:rsidRDefault="000D3B03" w:rsidP="005B067E">
      <w:pPr>
        <w:ind w:firstLine="720"/>
        <w:rPr>
          <w:noProof/>
          <w:lang w:val="en-US"/>
        </w:rPr>
      </w:pPr>
      <w:r>
        <w:rPr>
          <w:noProof/>
          <w:lang w:val="en-US"/>
        </w:rPr>
        <w:t>Julien Hamon @hamonjulien1</w:t>
      </w:r>
    </w:p>
    <w:p w:rsidR="000D3B03" w:rsidRDefault="000D3B03" w:rsidP="000D3B03">
      <w:pPr>
        <w:rPr>
          <w:noProof/>
          <w:lang w:val="en-US"/>
        </w:rPr>
      </w:pPr>
    </w:p>
    <w:p w:rsidR="00AF3B70" w:rsidRDefault="00AF3B70" w:rsidP="000D3B03">
      <w:pPr>
        <w:rPr>
          <w:b/>
          <w:noProof/>
          <w:lang w:val="en-US"/>
        </w:rPr>
      </w:pPr>
      <w:r w:rsidRPr="00AF3B70">
        <w:rPr>
          <w:b/>
          <w:noProof/>
          <w:lang w:val="en-US"/>
        </w:rPr>
        <w:t>Quickly :</w:t>
      </w:r>
    </w:p>
    <w:p w:rsidR="00AF3B70" w:rsidRDefault="00AF3B70" w:rsidP="000D3B03">
      <w:pPr>
        <w:rPr>
          <w:noProof/>
          <w:lang w:val="en-US"/>
        </w:rPr>
      </w:pPr>
      <w:r>
        <w:rPr>
          <w:noProof/>
          <w:lang w:val="en-US"/>
        </w:rPr>
        <w:t>Another speech on the benefits on separation of concerns. Feedback from two guys that implemented a mobile app at Axa.</w:t>
      </w:r>
    </w:p>
    <w:p w:rsidR="00AF3B70" w:rsidRDefault="00AF3B70" w:rsidP="000D3B03">
      <w:pPr>
        <w:rPr>
          <w:noProof/>
          <w:lang w:val="en-US"/>
        </w:rPr>
      </w:pPr>
      <w:r>
        <w:rPr>
          <w:noProof/>
          <w:lang w:val="en-US"/>
        </w:rPr>
        <w:t>They applied ‘Clean Architecture’ and were happy to see the benefits of it.</w:t>
      </w:r>
    </w:p>
    <w:p w:rsidR="00AF3B70" w:rsidRDefault="00AF3B70" w:rsidP="000D3B03">
      <w:pPr>
        <w:rPr>
          <w:b/>
          <w:noProof/>
          <w:lang w:val="en-US"/>
        </w:rPr>
      </w:pPr>
    </w:p>
    <w:p w:rsidR="00AF3B70" w:rsidRPr="00AF3B70" w:rsidRDefault="00AF3B70" w:rsidP="000D3B03">
      <w:pPr>
        <w:rPr>
          <w:noProof/>
          <w:lang w:val="en-US"/>
        </w:rPr>
      </w:pPr>
      <w:r w:rsidRPr="00AF3B70">
        <w:rPr>
          <w:b/>
          <w:noProof/>
          <w:lang w:val="en-US"/>
        </w:rPr>
        <w:t>Nota bene: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the concepts are quite the same as hexagonal architecture.</w:t>
      </w:r>
    </w:p>
    <w:p w:rsidR="00AF3B70" w:rsidRDefault="00AF3B70" w:rsidP="000D3B03">
      <w:pPr>
        <w:rPr>
          <w:noProof/>
          <w:lang w:val="en-US"/>
        </w:rPr>
      </w:pPr>
    </w:p>
    <w:p w:rsidR="000D3B03" w:rsidRPr="00AF3B70" w:rsidRDefault="00AF3B70" w:rsidP="000D3B03">
      <w:pPr>
        <w:rPr>
          <w:b/>
          <w:noProof/>
          <w:lang w:val="en-US"/>
        </w:rPr>
      </w:pPr>
      <w:r w:rsidRPr="00AF3B70">
        <w:rPr>
          <w:b/>
          <w:noProof/>
          <w:lang w:val="en-US"/>
        </w:rPr>
        <w:t>More infos</w:t>
      </w:r>
    </w:p>
    <w:p w:rsidR="000D3B03" w:rsidRDefault="00AF3B70" w:rsidP="000D3B03">
      <w:pPr>
        <w:rPr>
          <w:noProof/>
          <w:lang w:val="en-US"/>
        </w:rPr>
      </w:pPr>
      <w:r>
        <w:rPr>
          <w:noProof/>
          <w:lang w:val="en-US"/>
        </w:rPr>
        <w:t xml:space="preserve">Check the reactive pattern </w:t>
      </w:r>
    </w:p>
    <w:p w:rsidR="000D3B03" w:rsidRDefault="000D3B03" w:rsidP="00425342">
      <w:pPr>
        <w:rPr>
          <w:lang w:val="en-US"/>
        </w:rPr>
      </w:pPr>
    </w:p>
    <w:p w:rsidR="00425342" w:rsidRDefault="00425342" w:rsidP="009D07EB">
      <w:pPr>
        <w:rPr>
          <w:lang w:val="en-US"/>
        </w:rPr>
      </w:pPr>
    </w:p>
    <w:p w:rsidR="004B4116" w:rsidRPr="00D9245C" w:rsidRDefault="00FC2E56" w:rsidP="00FC2E56">
      <w:pPr>
        <w:pStyle w:val="Heading1"/>
        <w:rPr>
          <w:lang w:val="en-US"/>
        </w:rPr>
      </w:pPr>
      <w:bookmarkStart w:id="8" w:name="_Toc512183390"/>
      <w:r>
        <w:rPr>
          <w:lang w:val="en-US"/>
        </w:rPr>
        <w:t>New frameworks/hands on feedback</w:t>
      </w:r>
      <w:bookmarkEnd w:id="8"/>
    </w:p>
    <w:p w:rsidR="006C2761" w:rsidRPr="007914C0" w:rsidRDefault="007914C0" w:rsidP="00FC2E56">
      <w:pPr>
        <w:pStyle w:val="Heading2"/>
        <w:rPr>
          <w:lang w:val="en-US"/>
        </w:rPr>
      </w:pPr>
      <w:bookmarkStart w:id="9" w:name="_Toc512183391"/>
      <w:r>
        <w:rPr>
          <w:lang w:val="en-US"/>
        </w:rPr>
        <w:t xml:space="preserve">Feedback from JHipster on </w:t>
      </w:r>
      <w:r w:rsidRPr="00814872">
        <w:rPr>
          <w:lang w:val="en-US"/>
        </w:rPr>
        <w:t>upgrading</w:t>
      </w:r>
      <w:r>
        <w:rPr>
          <w:lang w:val="en-US"/>
        </w:rPr>
        <w:t xml:space="preserve"> to </w:t>
      </w:r>
      <w:r w:rsidR="003D7E0A" w:rsidRPr="007914C0">
        <w:rPr>
          <w:lang w:val="en-US"/>
        </w:rPr>
        <w:t>Spring Boot2</w:t>
      </w:r>
      <w:bookmarkEnd w:id="9"/>
    </w:p>
    <w:p w:rsidR="003D7E0A" w:rsidRPr="007914C0" w:rsidRDefault="003D7E0A" w:rsidP="006C2761">
      <w:pPr>
        <w:rPr>
          <w:lang w:val="en-US"/>
        </w:rPr>
      </w:pPr>
    </w:p>
    <w:p w:rsidR="001E2A36" w:rsidRDefault="009E2326" w:rsidP="001E2A36">
      <w:pPr>
        <w:rPr>
          <w:b/>
          <w:lang w:val="en-US"/>
        </w:rPr>
      </w:pPr>
      <w:r w:rsidRPr="009E2326">
        <w:rPr>
          <w:b/>
          <w:lang w:val="en-US"/>
        </w:rPr>
        <w:t>Quickly</w:t>
      </w:r>
    </w:p>
    <w:p w:rsidR="009E2326" w:rsidRDefault="009E2326" w:rsidP="001E2A36">
      <w:pPr>
        <w:rPr>
          <w:lang w:val="en-US"/>
        </w:rPr>
      </w:pPr>
      <w:r>
        <w:rPr>
          <w:lang w:val="en-US"/>
        </w:rPr>
        <w:t>Feedback from JHipster CTO, on the difficulties and benefits on migrating from Spring Boot 1.5 to Spring Boot 2.x</w:t>
      </w:r>
    </w:p>
    <w:p w:rsidR="009E2326" w:rsidRDefault="009E2326" w:rsidP="001E2A36">
      <w:pPr>
        <w:rPr>
          <w:lang w:val="en-US"/>
        </w:rPr>
      </w:pPr>
    </w:p>
    <w:p w:rsidR="00D62212" w:rsidRPr="00D62212" w:rsidRDefault="00D62212" w:rsidP="001E2A36">
      <w:pPr>
        <w:rPr>
          <w:b/>
          <w:lang w:val="en-US"/>
        </w:rPr>
      </w:pPr>
      <w:r w:rsidRPr="00D62212">
        <w:rPr>
          <w:b/>
          <w:lang w:val="en-US"/>
        </w:rPr>
        <w:t>Content</w:t>
      </w:r>
    </w:p>
    <w:p w:rsidR="003D7E0A" w:rsidRDefault="00D62212" w:rsidP="003D7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Boot2 supports </w:t>
      </w:r>
      <w:r w:rsidR="003D7E0A">
        <w:rPr>
          <w:lang w:val="en-US"/>
        </w:rPr>
        <w:t xml:space="preserve">Java10 (Spring Boot 1.5 </w:t>
      </w:r>
      <w:r>
        <w:rPr>
          <w:lang w:val="en-US"/>
        </w:rPr>
        <w:t xml:space="preserve">stops to </w:t>
      </w:r>
      <w:r w:rsidR="003D7E0A">
        <w:rPr>
          <w:lang w:val="en-US"/>
        </w:rPr>
        <w:t>Java8)</w:t>
      </w:r>
      <w:r w:rsidR="00976EED">
        <w:rPr>
          <w:lang w:val="en-US"/>
        </w:rPr>
        <w:br/>
      </w:r>
    </w:p>
    <w:p w:rsidR="003D7E0A" w:rsidRDefault="00AA0A75" w:rsidP="003D7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:rsidR="00AA0A75" w:rsidRDefault="00AA0A75" w:rsidP="00AA0A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Ehcache uses new Java8 Dateie API</w:t>
      </w:r>
    </w:p>
    <w:p w:rsidR="00AA0A75" w:rsidRDefault="00AA0A75" w:rsidP="00AA0A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Elasticsearch does not work any more in embedded mode</w:t>
      </w:r>
    </w:p>
    <w:p w:rsidR="00AA0A75" w:rsidRDefault="00971BD4" w:rsidP="00AA0A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Boot2 uses no CGLIB</w:t>
      </w:r>
      <w:r w:rsidR="00DB4E68">
        <w:rPr>
          <w:lang w:val="en-US"/>
        </w:rPr>
        <w:t xml:space="preserve"> by default</w:t>
      </w:r>
      <w:r w:rsidR="00E06517">
        <w:rPr>
          <w:lang w:val="en-US"/>
        </w:rPr>
        <w:t xml:space="preserve"> (no more proxy JDK by default)</w:t>
      </w:r>
    </w:p>
    <w:p w:rsidR="001E2A36" w:rsidRDefault="001E2A36" w:rsidP="001E2A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more useful to use interfaces for sping beans</w:t>
      </w:r>
      <w:r w:rsidR="00976EED">
        <w:rPr>
          <w:lang w:val="en-US"/>
        </w:rPr>
        <w:br/>
      </w:r>
    </w:p>
    <w:p w:rsidR="00BF619E" w:rsidRDefault="00D75864" w:rsidP="00783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 of changes in yaml properties …</w:t>
      </w:r>
      <w:r w:rsidR="00976EED">
        <w:rPr>
          <w:lang w:val="en-US"/>
        </w:rPr>
        <w:br/>
      </w:r>
    </w:p>
    <w:p w:rsidR="00E36414" w:rsidRPr="00E70B12" w:rsidRDefault="00E36414" w:rsidP="00783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Spring-boot-properties-</w:t>
      </w:r>
      <w:r w:rsidR="00E70B12">
        <w:rPr>
          <w:lang w:val="en-US"/>
        </w:rPr>
        <w:t>m</w:t>
      </w:r>
      <w:r>
        <w:rPr>
          <w:lang w:val="en-US"/>
        </w:rPr>
        <w:t>igrator does the job to migrate automatically the config</w:t>
      </w:r>
      <w:r w:rsidR="00E70B12">
        <w:rPr>
          <w:lang w:val="en-US"/>
        </w:rPr>
        <w:tab/>
        <w:t xml:space="preserve"> (</w:t>
      </w:r>
      <w:r w:rsidR="00E70B12">
        <w:rPr>
          <w:b/>
          <w:lang w:val="en-US"/>
        </w:rPr>
        <w:t>must use to migrate to Spring 2)</w:t>
      </w:r>
    </w:p>
    <w:p w:rsidR="00E70B12" w:rsidRDefault="00E70B12" w:rsidP="00E70B12">
      <w:pPr>
        <w:pStyle w:val="ListParagraph"/>
        <w:rPr>
          <w:lang w:val="en-US"/>
        </w:rPr>
      </w:pPr>
    </w:p>
    <w:p w:rsidR="00AD5799" w:rsidRDefault="00AD5799" w:rsidP="00783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Migration de Spring Boot Actuator</w:t>
      </w:r>
      <w:r w:rsidR="00E70B12">
        <w:rPr>
          <w:lang w:val="en-US"/>
        </w:rPr>
        <w:br/>
      </w:r>
      <w:r w:rsidR="00E70B12" w:rsidRPr="00E70B12">
        <w:rPr>
          <w:b/>
          <w:lang w:val="en-US"/>
        </w:rPr>
        <w:t>Warning</w:t>
      </w:r>
      <w:r w:rsidR="00E70B12">
        <w:rPr>
          <w:lang w:val="en-US"/>
        </w:rPr>
        <w:t xml:space="preserve">: the output format is different … Lots of impact for the monitoring tools that uses actuator </w:t>
      </w:r>
      <w:r w:rsidR="00E70B12">
        <w:rPr>
          <w:lang w:val="en-US"/>
        </w:rPr>
        <w:br/>
      </w:r>
    </w:p>
    <w:p w:rsidR="00322312" w:rsidRDefault="00100968" w:rsidP="00783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</w:t>
      </w:r>
    </w:p>
    <w:p w:rsidR="00100968" w:rsidRDefault="00917DA2" w:rsidP="001009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Usage of </w:t>
      </w:r>
      <w:r w:rsidR="006D3C1D">
        <w:rPr>
          <w:lang w:val="en-US"/>
        </w:rPr>
        <w:t xml:space="preserve">Java 8 </w:t>
      </w:r>
      <w:r>
        <w:rPr>
          <w:lang w:val="en-US"/>
        </w:rPr>
        <w:t>Optional has been generalized (impact with dependencies which do not support Optional)</w:t>
      </w:r>
    </w:p>
    <w:p w:rsidR="00917DA2" w:rsidRDefault="00917DA2" w:rsidP="001009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Changes in API signature</w:t>
      </w:r>
    </w:p>
    <w:p w:rsidR="00347AE6" w:rsidRDefault="00347AE6" w:rsidP="00347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Cloud</w:t>
      </w:r>
    </w:p>
    <w:p w:rsidR="00347AE6" w:rsidRDefault="00F75EC2" w:rsidP="00347A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release version yet</w:t>
      </w:r>
    </w:p>
    <w:p w:rsidR="00391AB1" w:rsidRDefault="00391AB1" w:rsidP="00584F1E">
      <w:pPr>
        <w:rPr>
          <w:lang w:val="en-US"/>
        </w:rPr>
      </w:pPr>
    </w:p>
    <w:p w:rsidR="00584F1E" w:rsidRPr="00391AB1" w:rsidRDefault="00584F1E" w:rsidP="00584F1E">
      <w:pPr>
        <w:rPr>
          <w:b/>
          <w:lang w:val="en-US"/>
        </w:rPr>
      </w:pPr>
      <w:r w:rsidRPr="00391AB1">
        <w:rPr>
          <w:b/>
          <w:lang w:val="en-US"/>
        </w:rPr>
        <w:t xml:space="preserve">New </w:t>
      </w:r>
      <w:r w:rsidR="00391AB1" w:rsidRPr="00391AB1">
        <w:rPr>
          <w:b/>
          <w:lang w:val="en-US"/>
        </w:rPr>
        <w:t xml:space="preserve">in Spring Boot 2 </w:t>
      </w:r>
      <w:r w:rsidRPr="00391AB1">
        <w:rPr>
          <w:b/>
          <w:lang w:val="en-US"/>
        </w:rPr>
        <w:t>!!</w:t>
      </w:r>
    </w:p>
    <w:p w:rsidR="00584F1E" w:rsidRPr="00584F1E" w:rsidRDefault="00584F1E" w:rsidP="00584F1E">
      <w:pPr>
        <w:rPr>
          <w:lang w:val="en-US"/>
        </w:rPr>
      </w:pPr>
    </w:p>
    <w:p w:rsidR="00F75EC2" w:rsidRDefault="00C17E5D" w:rsidP="00C17E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Webflux</w:t>
      </w:r>
    </w:p>
    <w:p w:rsidR="00C17E5D" w:rsidRDefault="00833658" w:rsidP="00C17E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do “reactive” code</w:t>
      </w:r>
    </w:p>
    <w:p w:rsidR="00CE5730" w:rsidRDefault="00E621F1" w:rsidP="00CE57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JPA =&gt; not very interesting</w:t>
      </w:r>
      <w:r w:rsidR="006F2742">
        <w:rPr>
          <w:lang w:val="en-US"/>
        </w:rPr>
        <w:t xml:space="preserve"> because not very performant</w:t>
      </w:r>
    </w:p>
    <w:p w:rsidR="00E621F1" w:rsidRDefault="00E621F1" w:rsidP="00CE57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use </w:t>
      </w:r>
      <w:r w:rsidR="006F2742">
        <w:rPr>
          <w:lang w:val="en-US"/>
        </w:rPr>
        <w:t>c</w:t>
      </w:r>
      <w:r>
        <w:rPr>
          <w:lang w:val="en-US"/>
        </w:rPr>
        <w:t>ases are interesting (</w:t>
      </w:r>
      <w:r w:rsidR="006F2742">
        <w:rPr>
          <w:lang w:val="en-US"/>
        </w:rPr>
        <w:t xml:space="preserve">example : stream </w:t>
      </w:r>
      <w:r>
        <w:rPr>
          <w:lang w:val="en-US"/>
        </w:rPr>
        <w:t>data from a bl</w:t>
      </w:r>
      <w:r w:rsidR="006F2742">
        <w:rPr>
          <w:lang w:val="en-US"/>
        </w:rPr>
        <w:t>o</w:t>
      </w:r>
      <w:r>
        <w:rPr>
          <w:lang w:val="en-US"/>
        </w:rPr>
        <w:t>b in a DB)</w:t>
      </w:r>
    </w:p>
    <w:p w:rsidR="00E621F1" w:rsidRDefault="00E621F1" w:rsidP="00E621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</w:t>
      </w:r>
      <w:r w:rsidR="006F2742">
        <w:rPr>
          <w:lang w:val="en-US"/>
        </w:rPr>
        <w:t>t for Mongo</w:t>
      </w:r>
      <w:r>
        <w:rPr>
          <w:lang w:val="en-US"/>
        </w:rPr>
        <w:t>DB</w:t>
      </w:r>
      <w:r w:rsidR="006F2742">
        <w:rPr>
          <w:lang w:val="en-US"/>
        </w:rPr>
        <w:t>/</w:t>
      </w:r>
      <w:r>
        <w:rPr>
          <w:lang w:val="en-US"/>
        </w:rPr>
        <w:t>CouchBase/Cassandra for data stream</w:t>
      </w:r>
      <w:r w:rsidR="006F2742">
        <w:rPr>
          <w:lang w:val="en-US"/>
        </w:rPr>
        <w:br/>
      </w:r>
    </w:p>
    <w:p w:rsidR="00695B98" w:rsidRDefault="00695B98" w:rsidP="00695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:rsidR="00695B98" w:rsidRDefault="00695B98" w:rsidP="00695B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 for reactive applications</w:t>
      </w:r>
      <w:r w:rsidR="00CF021F">
        <w:rPr>
          <w:lang w:val="en-US"/>
        </w:rPr>
        <w:t xml:space="preserve"> (security is no more handled in a local thread)</w:t>
      </w:r>
    </w:p>
    <w:p w:rsidR="002A7DEC" w:rsidRDefault="004E5975" w:rsidP="00695B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OAuth2 integrated in Spring Se</w:t>
      </w:r>
      <w:r w:rsidR="00754B41">
        <w:rPr>
          <w:lang w:val="en-US"/>
        </w:rPr>
        <w:t>c</w:t>
      </w:r>
      <w:r>
        <w:rPr>
          <w:lang w:val="en-US"/>
        </w:rPr>
        <w:t>u</w:t>
      </w:r>
      <w:r w:rsidR="00754B41">
        <w:rPr>
          <w:lang w:val="en-US"/>
        </w:rPr>
        <w:t>r</w:t>
      </w:r>
      <w:r>
        <w:rPr>
          <w:lang w:val="en-US"/>
        </w:rPr>
        <w:t>ity 5</w:t>
      </w:r>
    </w:p>
    <w:p w:rsidR="004E5975" w:rsidRDefault="002A27AE" w:rsidP="00695B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</w:t>
      </w:r>
      <w:r w:rsidR="004E5975">
        <w:rPr>
          <w:lang w:val="en-US"/>
        </w:rPr>
        <w:t>IDC support for login</w:t>
      </w:r>
    </w:p>
    <w:p w:rsidR="00762AE9" w:rsidRDefault="00762AE9" w:rsidP="00695B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AuthenticationManager must be e</w:t>
      </w:r>
      <w:r w:rsidR="00CC7F93">
        <w:rPr>
          <w:lang w:val="en-US"/>
        </w:rPr>
        <w:t>x</w:t>
      </w:r>
      <w:r>
        <w:rPr>
          <w:lang w:val="en-US"/>
        </w:rPr>
        <w:t>plicitely created</w:t>
      </w:r>
      <w:r w:rsidR="003847B4">
        <w:rPr>
          <w:lang w:val="en-US"/>
        </w:rPr>
        <w:br/>
      </w:r>
    </w:p>
    <w:p w:rsidR="005C09B0" w:rsidRDefault="005C09B0" w:rsidP="005C09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Micrometer</w:t>
      </w:r>
    </w:p>
    <w:p w:rsidR="00DE4F61" w:rsidRDefault="00DE4F61" w:rsidP="00DE4F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lib for monitoring</w:t>
      </w:r>
    </w:p>
    <w:p w:rsidR="00DE4F61" w:rsidRDefault="00DE4F61" w:rsidP="00DE4F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</w:t>
      </w:r>
      <w:r w:rsidR="00C50BA6">
        <w:rPr>
          <w:lang w:val="en-US"/>
        </w:rPr>
        <w:t>v</w:t>
      </w:r>
      <w:r>
        <w:rPr>
          <w:lang w:val="en-US"/>
        </w:rPr>
        <w:t xml:space="preserve">ated </w:t>
      </w:r>
      <w:r w:rsidR="00AA1825">
        <w:rPr>
          <w:lang w:val="en-US"/>
        </w:rPr>
        <w:t>b</w:t>
      </w:r>
      <w:r>
        <w:rPr>
          <w:lang w:val="en-US"/>
        </w:rPr>
        <w:t>y default (</w:t>
      </w:r>
      <w:r w:rsidR="002A01B4" w:rsidRPr="002A01B4">
        <w:rPr>
          <w:b/>
          <w:lang w:val="en-US"/>
        </w:rPr>
        <w:t>Warning :</w:t>
      </w:r>
      <w:r w:rsidR="002A01B4">
        <w:rPr>
          <w:lang w:val="en-US"/>
        </w:rPr>
        <w:t xml:space="preserve"> </w:t>
      </w:r>
      <w:r>
        <w:rPr>
          <w:lang w:val="en-US"/>
        </w:rPr>
        <w:t>beware</w:t>
      </w:r>
      <w:r w:rsidR="00A63438">
        <w:rPr>
          <w:lang w:val="en-US"/>
        </w:rPr>
        <w:t xml:space="preserve"> for performance overhead</w:t>
      </w:r>
      <w:r>
        <w:rPr>
          <w:lang w:val="en-US"/>
        </w:rPr>
        <w:t>)</w:t>
      </w:r>
      <w:r w:rsidR="002A01B4">
        <w:rPr>
          <w:lang w:val="en-US"/>
        </w:rPr>
        <w:br/>
      </w:r>
    </w:p>
    <w:p w:rsidR="00AA5FCC" w:rsidRDefault="00190C03" w:rsidP="00190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banner can now be realized with animated GIF</w:t>
      </w:r>
      <w:r w:rsidR="009744A6">
        <w:rPr>
          <w:lang w:val="en-US"/>
        </w:rPr>
        <w:t xml:space="preserve"> (not very useful ; ) )</w:t>
      </w:r>
    </w:p>
    <w:p w:rsidR="00482C4B" w:rsidRDefault="00482C4B" w:rsidP="002E14CF">
      <w:pPr>
        <w:ind w:left="720"/>
        <w:rPr>
          <w:lang w:val="en-US"/>
        </w:rPr>
      </w:pPr>
    </w:p>
    <w:p w:rsidR="00EF15AF" w:rsidRPr="00EF15AF" w:rsidRDefault="00EF15AF" w:rsidP="00EF15AF">
      <w:pPr>
        <w:rPr>
          <w:lang w:val="en-US"/>
        </w:rPr>
      </w:pPr>
    </w:p>
    <w:p w:rsidR="0026271B" w:rsidRDefault="0026271B" w:rsidP="009F5AAD">
      <w:pPr>
        <w:rPr>
          <w:lang w:val="en-US"/>
        </w:rPr>
      </w:pPr>
    </w:p>
    <w:p w:rsidR="0026271B" w:rsidRDefault="0026271B" w:rsidP="009F5AAD">
      <w:pPr>
        <w:rPr>
          <w:lang w:val="en-US"/>
        </w:rPr>
      </w:pPr>
    </w:p>
    <w:p w:rsidR="0026271B" w:rsidRPr="00B153AC" w:rsidRDefault="0026271B" w:rsidP="009F5AAD">
      <w:pPr>
        <w:rPr>
          <w:lang w:val="en-US"/>
        </w:rPr>
      </w:pPr>
    </w:p>
    <w:p w:rsidR="00543160" w:rsidRDefault="004B4AED" w:rsidP="00FC2E56">
      <w:pPr>
        <w:pStyle w:val="Heading2"/>
        <w:rPr>
          <w:rStyle w:val="Heading1Char"/>
        </w:rPr>
      </w:pPr>
      <w:bookmarkStart w:id="10" w:name="_Toc512183392"/>
      <w:r w:rsidRPr="00814872">
        <w:t>Spark – Optimisation de performance</w:t>
      </w:r>
      <w:bookmarkEnd w:id="10"/>
      <w:r w:rsidRPr="005B7F3B">
        <w:rPr>
          <w:rStyle w:val="Heading1Char"/>
        </w:rPr>
        <w:t xml:space="preserve"> </w:t>
      </w:r>
    </w:p>
    <w:p w:rsidR="005B7F3B" w:rsidRDefault="005B7F3B" w:rsidP="005B7F3B"/>
    <w:p w:rsidR="005B7F3B" w:rsidRPr="006A28B7" w:rsidRDefault="006A28B7" w:rsidP="005B7F3B">
      <w:pPr>
        <w:rPr>
          <w:b/>
          <w:lang w:val="en-US"/>
        </w:rPr>
      </w:pPr>
      <w:r w:rsidRPr="006A28B7">
        <w:rPr>
          <w:b/>
          <w:lang w:val="en-US"/>
        </w:rPr>
        <w:t>Quickly</w:t>
      </w:r>
    </w:p>
    <w:p w:rsidR="006A28B7" w:rsidRPr="006A28B7" w:rsidRDefault="006A28B7" w:rsidP="005B7F3B">
      <w:pPr>
        <w:rPr>
          <w:lang w:val="en-US"/>
        </w:rPr>
      </w:pPr>
      <w:r w:rsidRPr="006A28B7">
        <w:rPr>
          <w:lang w:val="en-US"/>
        </w:rPr>
        <w:t>A quick talk by two guys from Xebia on some strategies to optimise Spark applications.</w:t>
      </w:r>
    </w:p>
    <w:p w:rsidR="006A28B7" w:rsidRDefault="006A28B7" w:rsidP="005B7F3B">
      <w:pPr>
        <w:rPr>
          <w:lang w:val="en-US"/>
        </w:rPr>
      </w:pPr>
    </w:p>
    <w:p w:rsidR="006A1923" w:rsidRDefault="006A1923" w:rsidP="005B7F3B">
      <w:pPr>
        <w:rPr>
          <w:b/>
          <w:lang w:val="en-US"/>
        </w:rPr>
      </w:pPr>
      <w:r>
        <w:rPr>
          <w:b/>
          <w:lang w:val="en-US"/>
        </w:rPr>
        <w:t>Remark</w:t>
      </w:r>
    </w:p>
    <w:p w:rsidR="006A1923" w:rsidRPr="006A28B7" w:rsidRDefault="006A1923" w:rsidP="005B7F3B">
      <w:pPr>
        <w:rPr>
          <w:lang w:val="en-US"/>
        </w:rPr>
      </w:pPr>
      <w:r>
        <w:rPr>
          <w:lang w:val="en-US"/>
        </w:rPr>
        <w:t>All the example were based on Spark 2.2.0 (thus some topics like Datasets do not exist in Spark 1.6.x)</w:t>
      </w:r>
    </w:p>
    <w:p w:rsidR="005F4C3A" w:rsidRDefault="005F4C3A" w:rsidP="005B7F3B">
      <w:pPr>
        <w:rPr>
          <w:lang w:val="en-US"/>
        </w:rPr>
      </w:pPr>
    </w:p>
    <w:p w:rsidR="004358D2" w:rsidRDefault="004358D2" w:rsidP="005B7F3B">
      <w:pPr>
        <w:rPr>
          <w:b/>
          <w:lang w:val="en-US"/>
        </w:rPr>
      </w:pPr>
      <w:r w:rsidRPr="004358D2">
        <w:rPr>
          <w:b/>
          <w:lang w:val="en-US"/>
        </w:rPr>
        <w:t>Content</w:t>
      </w:r>
    </w:p>
    <w:p w:rsidR="004358D2" w:rsidRPr="004358D2" w:rsidRDefault="004358D2" w:rsidP="004358D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Understanding the concepts of narrow dependencies vs wide dependencies and the impact on the shuffling of the data</w:t>
      </w:r>
    </w:p>
    <w:p w:rsidR="004358D2" w:rsidRPr="004358D2" w:rsidRDefault="004358D2" w:rsidP="004358D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map, filters, flatMap are usually transformations with narrow dependencies (lower shuffling)</w:t>
      </w:r>
    </w:p>
    <w:p w:rsidR="004358D2" w:rsidRPr="004358D2" w:rsidRDefault="004358D2" w:rsidP="004358D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groupByKey,  distinct, join are usually transformations with wide dependencies (higher shuffling)</w:t>
      </w:r>
    </w:p>
    <w:p w:rsidR="004358D2" w:rsidRPr="004358D2" w:rsidRDefault="004358D2" w:rsidP="004358D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It is usually more efficient to perform a reduceByKey rather than a groupByKey to reduce the shuffle</w:t>
      </w:r>
      <w:r>
        <w:rPr>
          <w:lang w:val="en-US"/>
        </w:rPr>
        <w:t xml:space="preserve"> </w:t>
      </w:r>
    </w:p>
    <w:p w:rsidR="00E51CF7" w:rsidRDefault="00E51CF7" w:rsidP="005B7F3B"/>
    <w:p w:rsidR="004358D2" w:rsidRPr="004358D2" w:rsidRDefault="004358D2" w:rsidP="004358D2">
      <w:pPr>
        <w:pStyle w:val="ListParagraph"/>
        <w:numPr>
          <w:ilvl w:val="0"/>
          <w:numId w:val="1"/>
        </w:numPr>
        <w:rPr>
          <w:lang w:val="en-US"/>
        </w:rPr>
      </w:pPr>
      <w:r w:rsidRPr="004358D2">
        <w:rPr>
          <w:b/>
          <w:lang w:val="en-US"/>
        </w:rPr>
        <w:t xml:space="preserve">Use KryoSerializer </w:t>
      </w:r>
      <w:r w:rsidRPr="004358D2">
        <w:rPr>
          <w:lang w:val="en-US"/>
        </w:rPr>
        <w:t>to optimize the serialization cost</w:t>
      </w:r>
      <w:r>
        <w:rPr>
          <w:lang w:val="en-US"/>
        </w:rPr>
        <w:t>.</w:t>
      </w:r>
      <w:r>
        <w:rPr>
          <w:lang w:val="en-US"/>
        </w:rPr>
        <w:br/>
        <w:t>Drawback: you must explicitely register the classes to serialize in KryoSerializer.</w:t>
      </w:r>
    </w:p>
    <w:p w:rsidR="00357B70" w:rsidRDefault="00357B70" w:rsidP="005B7F3B"/>
    <w:p w:rsidR="00357B70" w:rsidRPr="00357B70" w:rsidRDefault="00357B70" w:rsidP="00357B70">
      <w:pPr>
        <w:pStyle w:val="ListParagraph"/>
        <w:numPr>
          <w:ilvl w:val="0"/>
          <w:numId w:val="1"/>
        </w:numPr>
        <w:rPr>
          <w:lang w:val="en-US"/>
        </w:rPr>
      </w:pPr>
      <w:r w:rsidRPr="00357B70">
        <w:rPr>
          <w:lang w:val="en-US"/>
        </w:rPr>
        <w:lastRenderedPageBreak/>
        <w:t>When using disk persistence, don’t forget to compress the RDD (spark.rdd.compress)</w:t>
      </w:r>
    </w:p>
    <w:p w:rsidR="00C85663" w:rsidRDefault="00C85663" w:rsidP="005B7F3B"/>
    <w:p w:rsidR="00357B70" w:rsidRDefault="00357B70" w:rsidP="00357B70">
      <w:pPr>
        <w:pStyle w:val="ListParagraph"/>
        <w:numPr>
          <w:ilvl w:val="0"/>
          <w:numId w:val="1"/>
        </w:numPr>
        <w:rPr>
          <w:lang w:val="en-US"/>
        </w:rPr>
      </w:pPr>
      <w:r w:rsidRPr="00D503A0">
        <w:rPr>
          <w:lang w:val="en-US"/>
        </w:rPr>
        <w:t>Keep in mind it is possible to use off-heap persistence</w:t>
      </w:r>
    </w:p>
    <w:p w:rsidR="00D503A0" w:rsidRPr="00D503A0" w:rsidRDefault="00D503A0" w:rsidP="00D503A0">
      <w:pPr>
        <w:pStyle w:val="ListParagraph"/>
        <w:rPr>
          <w:lang w:val="en-US"/>
        </w:rPr>
      </w:pPr>
    </w:p>
    <w:p w:rsidR="00D503A0" w:rsidRPr="00D503A0" w:rsidRDefault="00D503A0" w:rsidP="00357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: starting from Spark 2.0.0, Dataframe is a type alias of Dataset&lt;Row&gt;</w:t>
      </w:r>
    </w:p>
    <w:p w:rsidR="00C85663" w:rsidRDefault="00C85663" w:rsidP="005B7F3B">
      <w:pPr>
        <w:rPr>
          <w:lang w:val="en-US"/>
        </w:rPr>
      </w:pPr>
    </w:p>
    <w:p w:rsidR="0061639A" w:rsidRPr="0061639A" w:rsidRDefault="0061639A" w:rsidP="00616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 the usage of Map structures inside a RDD (waste of memory)</w:t>
      </w:r>
    </w:p>
    <w:p w:rsidR="00A23B31" w:rsidRDefault="00A23B31" w:rsidP="00A23B31"/>
    <w:p w:rsidR="00A23B31" w:rsidRPr="006544B6" w:rsidRDefault="006544B6" w:rsidP="006544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 storage</w:t>
      </w:r>
      <w:r w:rsidR="000777B6">
        <w:rPr>
          <w:b/>
        </w:rPr>
        <w:t xml:space="preserve"> layer</w:t>
      </w:r>
    </w:p>
    <w:p w:rsidR="00A23B31" w:rsidRDefault="00A23B31" w:rsidP="00A23B31"/>
    <w:p w:rsidR="00A23B31" w:rsidRDefault="006544B6" w:rsidP="006544B6">
      <w:pPr>
        <w:pStyle w:val="ListParagraph"/>
        <w:numPr>
          <w:ilvl w:val="1"/>
          <w:numId w:val="1"/>
        </w:numPr>
        <w:rPr>
          <w:lang w:val="en-US"/>
        </w:rPr>
      </w:pPr>
      <w:r w:rsidRPr="006544B6">
        <w:rPr>
          <w:lang w:val="en-US"/>
        </w:rPr>
        <w:t xml:space="preserve">You have the </w:t>
      </w:r>
      <w:r>
        <w:rPr>
          <w:lang w:val="en-US"/>
        </w:rPr>
        <w:t>o</w:t>
      </w:r>
      <w:r w:rsidR="00A23B31" w:rsidRPr="006544B6">
        <w:rPr>
          <w:lang w:val="en-US"/>
        </w:rPr>
        <w:t>ption</w:t>
      </w:r>
      <w:r>
        <w:rPr>
          <w:lang w:val="en-US"/>
        </w:rPr>
        <w:t xml:space="preserve"> </w:t>
      </w:r>
      <w:r w:rsidRPr="006544B6">
        <w:rPr>
          <w:b/>
          <w:lang w:val="en-US"/>
        </w:rPr>
        <w:t>inferschema</w:t>
      </w:r>
      <w:r w:rsidR="00E53C51">
        <w:rPr>
          <w:b/>
          <w:lang w:val="en-US"/>
        </w:rPr>
        <w:t xml:space="preserve"> </w:t>
      </w:r>
      <w:r w:rsidR="00E53C51">
        <w:rPr>
          <w:lang w:val="en-US"/>
        </w:rPr>
        <w:t xml:space="preserve">to deduce </w:t>
      </w:r>
      <w:r w:rsidR="00904645">
        <w:rPr>
          <w:lang w:val="en-US"/>
        </w:rPr>
        <w:t>the informations from a source</w:t>
      </w:r>
    </w:p>
    <w:p w:rsidR="00F34933" w:rsidRPr="006544B6" w:rsidRDefault="00F34933" w:rsidP="006544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parquet or another appropriate format for storing data (do not store in raw data)</w:t>
      </w:r>
    </w:p>
    <w:p w:rsidR="00A23B31" w:rsidRPr="002252FF" w:rsidRDefault="002252FF" w:rsidP="002252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sort data within partitions (using </w:t>
      </w:r>
      <w:r w:rsidRPr="002252FF">
        <w:rPr>
          <w:b/>
          <w:lang w:val="en-US"/>
        </w:rPr>
        <w:t>sort</w:t>
      </w:r>
      <w:r>
        <w:rPr>
          <w:b/>
          <w:lang w:val="en-US"/>
        </w:rPr>
        <w:t>WithinPartitions</w:t>
      </w:r>
      <w:r>
        <w:rPr>
          <w:lang w:val="en-US"/>
        </w:rPr>
        <w:t>)</w:t>
      </w:r>
    </w:p>
    <w:p w:rsidR="000777B6" w:rsidRDefault="000777B6" w:rsidP="00A23B31"/>
    <w:p w:rsidR="00A23B31" w:rsidRDefault="000777B6" w:rsidP="00A23B31">
      <w:pPr>
        <w:pStyle w:val="ListParagraph"/>
        <w:numPr>
          <w:ilvl w:val="0"/>
          <w:numId w:val="1"/>
        </w:numPr>
        <w:rPr>
          <w:lang w:val="en-US"/>
        </w:rPr>
      </w:pPr>
      <w:r w:rsidRPr="000777B6">
        <w:rPr>
          <w:lang w:val="en-US"/>
        </w:rPr>
        <w:t>On cluster management layer</w:t>
      </w:r>
    </w:p>
    <w:p w:rsidR="000777B6" w:rsidRDefault="002F427F" w:rsidP="00077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Dynamic Allocation : </w:t>
      </w:r>
      <w:r w:rsidR="000777B6">
        <w:rPr>
          <w:lang w:val="en-US"/>
        </w:rPr>
        <w:t>Starting from Spark 2.0.0, you can use dynamicAllocation to allocate executors on the fly</w:t>
      </w:r>
    </w:p>
    <w:p w:rsidR="00774EF6" w:rsidRPr="00774EF6" w:rsidRDefault="0001742C" w:rsidP="000777B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01742C">
        <w:rPr>
          <w:b/>
          <w:lang w:val="en-US"/>
        </w:rPr>
        <w:t>Speculation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: </w:t>
      </w:r>
      <w:r w:rsidR="00D96BAC">
        <w:rPr>
          <w:lang w:val="en-US"/>
        </w:rPr>
        <w:t>spark can detect and relaunch slow running tasks</w:t>
      </w:r>
    </w:p>
    <w:p w:rsidR="000777B6" w:rsidRPr="0001742C" w:rsidRDefault="008C6582" w:rsidP="000777B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8C6582">
        <w:rPr>
          <w:b/>
          <w:lang w:val="en-US"/>
        </w:rPr>
        <w:t xml:space="preserve">Level of Parallelis : </w:t>
      </w:r>
      <w:r w:rsidR="00774EF6">
        <w:rPr>
          <w:lang w:val="en-US"/>
        </w:rPr>
        <w:t>Don’t forget to tune the level of parallelism on an executor</w:t>
      </w:r>
      <w:r w:rsidR="007104DE" w:rsidRPr="0001742C">
        <w:rPr>
          <w:b/>
          <w:lang w:val="en-US"/>
        </w:rPr>
        <w:br/>
      </w:r>
    </w:p>
    <w:p w:rsidR="00A23B31" w:rsidRDefault="00EB5548" w:rsidP="00EB5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Other topics (</w:t>
      </w:r>
      <w:r w:rsidR="003C4583">
        <w:rPr>
          <w:lang w:val="en-US"/>
        </w:rPr>
        <w:t xml:space="preserve">did not had time to </w:t>
      </w:r>
      <w:r w:rsidR="003424F9">
        <w:rPr>
          <w:lang w:val="en-US"/>
        </w:rPr>
        <w:t>get an idea on all these topics)</w:t>
      </w:r>
    </w:p>
    <w:p w:rsidR="003424F9" w:rsidRPr="003424F9" w:rsidRDefault="003424F9" w:rsidP="003424F9">
      <w:pPr>
        <w:rPr>
          <w:lang w:val="en-US"/>
        </w:rPr>
      </w:pPr>
    </w:p>
    <w:p w:rsidR="00A23B31" w:rsidRDefault="003424F9" w:rsidP="003424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Multiplexing</w:t>
      </w:r>
      <w:r w:rsidR="001B6F6B">
        <w:rPr>
          <w:lang w:val="en-US"/>
        </w:rPr>
        <w:t xml:space="preserve"> (splitting rdd and increase the level of parallelism)</w:t>
      </w:r>
    </w:p>
    <w:p w:rsidR="001B6F6B" w:rsidRDefault="001B6F6B" w:rsidP="003424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Broadcast join (cf spark.sql.autoBroadcastJoinThreshold)</w:t>
      </w:r>
    </w:p>
    <w:p w:rsidR="001B6F6B" w:rsidRDefault="001B6F6B" w:rsidP="003424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Partial broadcast</w:t>
      </w:r>
    </w:p>
    <w:p w:rsidR="001B6F6B" w:rsidRDefault="001B6F6B" w:rsidP="001B6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Bucketing </w:t>
      </w:r>
    </w:p>
    <w:p w:rsidR="00A23B31" w:rsidRDefault="00A23B31" w:rsidP="001B6F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bucketBy / saveAsTable (only in spark 2.0 ?)</w:t>
      </w:r>
    </w:p>
    <w:p w:rsidR="00A23B31" w:rsidRDefault="00A23B31" w:rsidP="001B6F6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!! uses metastore (!= hive bucketing)</w:t>
      </w:r>
    </w:p>
    <w:p w:rsidR="00A23B31" w:rsidRDefault="00A23B31" w:rsidP="00A23B31">
      <w:pPr>
        <w:rPr>
          <w:lang w:val="en-US"/>
        </w:rPr>
      </w:pPr>
    </w:p>
    <w:p w:rsidR="00A23B31" w:rsidRPr="004428A3" w:rsidRDefault="004428A3" w:rsidP="004428A3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lang w:val="en-US"/>
        </w:rPr>
        <w:t>To have in mind : n</w:t>
      </w:r>
      <w:r w:rsidR="00A23B31" w:rsidRPr="004428A3">
        <w:rPr>
          <w:lang w:val="en-US"/>
        </w:rPr>
        <w:t xml:space="preserve">o UDF in Python </w:t>
      </w:r>
      <w:r w:rsidR="00A23B31" w:rsidRPr="00884CE6">
        <w:rPr>
          <w:noProof/>
          <w:lang w:val="en-US"/>
        </w:rPr>
        <w:sym w:font="Wingdings" w:char="F0E8"/>
      </w:r>
      <w:r w:rsidR="00A23B31" w:rsidRPr="004428A3">
        <w:rPr>
          <w:noProof/>
          <w:lang w:val="en-US"/>
        </w:rPr>
        <w:t>peformance overhead due to JVM to Python interpretor on executors</w:t>
      </w:r>
    </w:p>
    <w:p w:rsidR="00A23B31" w:rsidRDefault="00A23B31" w:rsidP="005B7F3B">
      <w:pPr>
        <w:rPr>
          <w:lang w:val="en-US"/>
        </w:rPr>
      </w:pPr>
    </w:p>
    <w:p w:rsidR="00A23B31" w:rsidRDefault="00A23B31" w:rsidP="005B7F3B">
      <w:pPr>
        <w:rPr>
          <w:lang w:val="en-US"/>
        </w:rPr>
      </w:pPr>
    </w:p>
    <w:p w:rsidR="00D503A0" w:rsidRPr="0015778A" w:rsidRDefault="00D503A0" w:rsidP="005B7F3B">
      <w:pPr>
        <w:rPr>
          <w:b/>
          <w:lang w:val="en-US"/>
        </w:rPr>
      </w:pPr>
      <w:r w:rsidRPr="0015778A">
        <w:rPr>
          <w:b/>
          <w:lang w:val="en-US"/>
        </w:rPr>
        <w:t>Topics to investigate on:</w:t>
      </w:r>
    </w:p>
    <w:p w:rsidR="00D503A0" w:rsidRDefault="00D503A0" w:rsidP="00D503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Spark SQL AST</w:t>
      </w:r>
    </w:p>
    <w:p w:rsidR="00D503A0" w:rsidRPr="00D503A0" w:rsidRDefault="00D503A0" w:rsidP="00D503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Tungsten engine</w:t>
      </w:r>
    </w:p>
    <w:p w:rsidR="00543160" w:rsidRDefault="00543160" w:rsidP="00592F11"/>
    <w:p w:rsidR="00866F8B" w:rsidRDefault="00866F8B" w:rsidP="00866F8B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1405D0" w:rsidRDefault="001405D0" w:rsidP="001405D0">
      <w:pPr>
        <w:rPr>
          <w:noProof/>
          <w:lang w:val="en-US"/>
        </w:rPr>
      </w:pPr>
    </w:p>
    <w:p w:rsidR="0092739B" w:rsidRPr="001405D0" w:rsidRDefault="001405D0" w:rsidP="00E6415B">
      <w:pPr>
        <w:pStyle w:val="Heading2"/>
        <w:rPr>
          <w:noProof/>
          <w:lang w:val="en-US"/>
        </w:rPr>
      </w:pPr>
      <w:bookmarkStart w:id="11" w:name="_Toc512183393"/>
      <w:r w:rsidRPr="00E6415B">
        <w:rPr>
          <w:rStyle w:val="Heading1Char"/>
        </w:rPr>
        <w:t>Lazy</w:t>
      </w:r>
      <w:r w:rsidRPr="001405D0">
        <w:rPr>
          <w:noProof/>
          <w:lang w:val="en-US"/>
        </w:rPr>
        <w:t xml:space="preserve"> Java</w:t>
      </w:r>
      <w:bookmarkEnd w:id="11"/>
    </w:p>
    <w:p w:rsidR="00303304" w:rsidRDefault="00303304" w:rsidP="00960C15">
      <w:pPr>
        <w:rPr>
          <w:noProof/>
          <w:lang w:val="en-US"/>
        </w:rPr>
      </w:pPr>
    </w:p>
    <w:p w:rsidR="00A92166" w:rsidRDefault="00A92166" w:rsidP="00960C15">
      <w:pPr>
        <w:rPr>
          <w:b/>
          <w:noProof/>
          <w:lang w:val="en-US"/>
        </w:rPr>
      </w:pPr>
      <w:r>
        <w:rPr>
          <w:b/>
          <w:noProof/>
          <w:lang w:val="en-US"/>
        </w:rPr>
        <w:t>Quickly</w:t>
      </w:r>
    </w:p>
    <w:p w:rsidR="00A92166" w:rsidRPr="00A92166" w:rsidRDefault="00A92166" w:rsidP="00960C15">
      <w:pPr>
        <w:rPr>
          <w:noProof/>
          <w:lang w:val="en-US"/>
        </w:rPr>
      </w:pPr>
      <w:r>
        <w:rPr>
          <w:noProof/>
          <w:lang w:val="en-US"/>
        </w:rPr>
        <w:t xml:space="preserve">Speech from Mario Fusco (italian java champion), </w:t>
      </w:r>
      <w:r w:rsidR="00933535">
        <w:rPr>
          <w:noProof/>
          <w:lang w:val="en-US"/>
        </w:rPr>
        <w:t xml:space="preserve">have some fun with </w:t>
      </w:r>
      <w:r w:rsidR="00721178">
        <w:rPr>
          <w:noProof/>
          <w:lang w:val="en-US"/>
        </w:rPr>
        <w:t>lazy evaluation/functional programming, and how this paradigm can help a lot in some use cases.</w:t>
      </w:r>
    </w:p>
    <w:p w:rsidR="004F7293" w:rsidRDefault="004F7293" w:rsidP="00960C15">
      <w:pPr>
        <w:rPr>
          <w:noProof/>
          <w:lang w:val="en-US"/>
        </w:rPr>
      </w:pPr>
    </w:p>
    <w:p w:rsidR="00A576D4" w:rsidRPr="00A576D4" w:rsidRDefault="00A576D4" w:rsidP="00960C15">
      <w:pPr>
        <w:rPr>
          <w:b/>
          <w:noProof/>
          <w:lang w:val="en-US"/>
        </w:rPr>
      </w:pPr>
      <w:r w:rsidRPr="00A576D4">
        <w:rPr>
          <w:b/>
          <w:noProof/>
          <w:lang w:val="en-US"/>
        </w:rPr>
        <w:t>Content:</w:t>
      </w:r>
    </w:p>
    <w:p w:rsidR="00A576D4" w:rsidRPr="00A576D4" w:rsidRDefault="00A576D4" w:rsidP="00A576D4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Benefits of java functional interfaces for lazy evaluation (in particuliar, Supplier)</w:t>
      </w:r>
    </w:p>
    <w:p w:rsidR="00FD0B96" w:rsidRPr="00F7714D" w:rsidRDefault="00F7714D" w:rsidP="00F7714D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For example, in log4j, use s</w:t>
      </w:r>
      <w:r w:rsidR="00FD0B96" w:rsidRPr="00F7714D">
        <w:rPr>
          <w:noProof/>
          <w:lang w:val="en-US"/>
        </w:rPr>
        <w:t>upplier</w:t>
      </w:r>
      <w:r>
        <w:rPr>
          <w:noProof/>
          <w:lang w:val="en-US"/>
        </w:rPr>
        <w:t xml:space="preserve"> to evaluate the argument to log only when needed (note from me : in theory, it works, it practice, Remi Forax showed that it’s not true)</w:t>
      </w:r>
    </w:p>
    <w:p w:rsidR="00F25C69" w:rsidRDefault="00F25C69" w:rsidP="00960C15">
      <w:pPr>
        <w:rPr>
          <w:noProof/>
          <w:lang w:val="en-US"/>
        </w:rPr>
      </w:pPr>
    </w:p>
    <w:p w:rsidR="00F25C69" w:rsidRDefault="00C41353" w:rsidP="00C41353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Difference between standard recursion and tail recursion (TCO - </w:t>
      </w:r>
      <w:r w:rsidR="00F25C69" w:rsidRPr="00C41353">
        <w:rPr>
          <w:noProof/>
          <w:lang w:val="en-US"/>
        </w:rPr>
        <w:t>taill call optimiaztion)</w:t>
      </w:r>
    </w:p>
    <w:p w:rsidR="00094C72" w:rsidRPr="00BB20A7" w:rsidRDefault="00BB20A7" w:rsidP="00960C15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Less use of stack</w:t>
      </w:r>
    </w:p>
    <w:p w:rsidR="004D4DCB" w:rsidRDefault="00C41353" w:rsidP="00C41353">
      <w:pPr>
        <w:pStyle w:val="ListParagraph"/>
        <w:numPr>
          <w:ilvl w:val="1"/>
          <w:numId w:val="1"/>
        </w:numPr>
        <w:rPr>
          <w:noProof/>
          <w:lang w:val="en-US"/>
        </w:rPr>
      </w:pPr>
      <w:r w:rsidRPr="00410B61">
        <w:rPr>
          <w:noProof/>
          <w:lang w:val="en-US"/>
        </w:rPr>
        <w:t xml:space="preserve">Example of </w:t>
      </w:r>
      <w:r w:rsidR="00410B61" w:rsidRPr="00410B61">
        <w:rPr>
          <w:noProof/>
          <w:lang w:val="en-US"/>
        </w:rPr>
        <w:t xml:space="preserve">usage of </w:t>
      </w:r>
      <w:r w:rsidRPr="00410B61">
        <w:rPr>
          <w:noProof/>
          <w:lang w:val="en-US"/>
        </w:rPr>
        <w:t>TCO : Scala</w:t>
      </w:r>
      <w:r w:rsidR="004D4DCB">
        <w:rPr>
          <w:noProof/>
          <w:lang w:val="en-US"/>
        </w:rPr>
        <w:t xml:space="preserve"> </w:t>
      </w:r>
      <w:r>
        <w:rPr>
          <w:noProof/>
          <w:lang w:val="en-US"/>
        </w:rPr>
        <w:br/>
      </w:r>
    </w:p>
    <w:p w:rsidR="00FD0B96" w:rsidRPr="00410B61" w:rsidRDefault="004D4DCB" w:rsidP="00960C15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See trompoline</w:t>
      </w:r>
      <w:r w:rsidR="003523AB">
        <w:rPr>
          <w:noProof/>
          <w:lang w:val="en-US"/>
        </w:rPr>
        <w:t xml:space="preserve"> </w:t>
      </w:r>
      <w:r w:rsidR="00410B61">
        <w:rPr>
          <w:noProof/>
          <w:lang w:val="en-US"/>
        </w:rPr>
        <w:t>pattern (note from me: check gihub.com/functionaljava for example of trampoline in Java)</w:t>
      </w:r>
    </w:p>
    <w:p w:rsidR="00FD0B96" w:rsidRDefault="00FD0B96" w:rsidP="00960C15">
      <w:pPr>
        <w:rPr>
          <w:noProof/>
          <w:lang w:val="en-US"/>
        </w:rPr>
      </w:pPr>
    </w:p>
    <w:p w:rsidR="00FD3F0A" w:rsidRDefault="006470B0" w:rsidP="00BE54F8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BE54F8">
        <w:rPr>
          <w:noProof/>
          <w:lang w:val="en-US"/>
        </w:rPr>
        <w:t>Reader monad</w:t>
      </w:r>
      <w:r w:rsidR="0077379D">
        <w:rPr>
          <w:noProof/>
          <w:lang w:val="en-US"/>
        </w:rPr>
        <w:t xml:space="preserve"> (for implementing lazy dependencies injection)</w:t>
      </w:r>
    </w:p>
    <w:p w:rsidR="006A07D3" w:rsidRDefault="006A07D3" w:rsidP="006A07D3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To implement lazy injection</w:t>
      </w:r>
      <w:r w:rsidR="005A2771">
        <w:rPr>
          <w:noProof/>
          <w:lang w:val="en-US"/>
        </w:rPr>
        <w:t xml:space="preserve"> (by using function application &amp; composition)</w:t>
      </w:r>
    </w:p>
    <w:p w:rsidR="00BE54F8" w:rsidRDefault="00BE54F8" w:rsidP="00BE54F8">
      <w:pPr>
        <w:rPr>
          <w:noProof/>
          <w:lang w:val="en-US"/>
        </w:rPr>
      </w:pPr>
    </w:p>
    <w:p w:rsidR="00970821" w:rsidRDefault="00970821" w:rsidP="00BE54F8">
      <w:pPr>
        <w:rPr>
          <w:noProof/>
          <w:lang w:val="en-US"/>
        </w:rPr>
      </w:pPr>
    </w:p>
    <w:p w:rsidR="00970821" w:rsidRDefault="00970821" w:rsidP="00BE54F8">
      <w:pPr>
        <w:rPr>
          <w:noProof/>
          <w:lang w:val="en-US"/>
        </w:rPr>
      </w:pPr>
    </w:p>
    <w:p w:rsidR="00970821" w:rsidRDefault="00970821" w:rsidP="00FC2E56">
      <w:pPr>
        <w:pStyle w:val="Heading2"/>
        <w:rPr>
          <w:noProof/>
          <w:lang w:val="en-US"/>
        </w:rPr>
      </w:pPr>
      <w:bookmarkStart w:id="12" w:name="_Toc512183394"/>
      <w:r w:rsidRPr="007C7F97">
        <w:rPr>
          <w:noProof/>
          <w:lang w:val="en-US"/>
        </w:rPr>
        <w:t>Swagger 2 est mort, vive OpenAPI3</w:t>
      </w:r>
      <w:bookmarkEnd w:id="12"/>
    </w:p>
    <w:p w:rsidR="0000243C" w:rsidRDefault="0000243C" w:rsidP="00BE54F8">
      <w:pPr>
        <w:rPr>
          <w:b/>
          <w:noProof/>
          <w:lang w:val="en-US"/>
        </w:rPr>
      </w:pPr>
    </w:p>
    <w:p w:rsidR="00082247" w:rsidRDefault="00082247" w:rsidP="00BE54F8">
      <w:pPr>
        <w:rPr>
          <w:b/>
          <w:noProof/>
          <w:lang w:val="en-US"/>
        </w:rPr>
      </w:pPr>
      <w:r w:rsidRPr="00082247">
        <w:rPr>
          <w:b/>
          <w:noProof/>
          <w:lang w:val="en-US"/>
        </w:rPr>
        <w:t xml:space="preserve">Quickly </w:t>
      </w:r>
      <w:r>
        <w:rPr>
          <w:b/>
          <w:noProof/>
          <w:lang w:val="en-US"/>
        </w:rPr>
        <w:t>:</w:t>
      </w:r>
    </w:p>
    <w:p w:rsidR="0000243C" w:rsidRDefault="00017224" w:rsidP="00017224">
      <w:pPr>
        <w:rPr>
          <w:noProof/>
          <w:lang w:val="en-US"/>
        </w:rPr>
      </w:pPr>
      <w:r>
        <w:rPr>
          <w:noProof/>
          <w:lang w:val="en-US"/>
        </w:rPr>
        <w:t>Speech describing the benefits on switching to OpenAPI3 (&gt; Swagger2)</w:t>
      </w:r>
    </w:p>
    <w:p w:rsidR="00017224" w:rsidRDefault="00017224" w:rsidP="00017224">
      <w:pPr>
        <w:rPr>
          <w:noProof/>
          <w:lang w:val="en-US"/>
        </w:rPr>
      </w:pPr>
    </w:p>
    <w:p w:rsidR="00017224" w:rsidRPr="00017224" w:rsidRDefault="00017224" w:rsidP="00017224">
      <w:pPr>
        <w:rPr>
          <w:b/>
          <w:noProof/>
          <w:lang w:val="en-US"/>
        </w:rPr>
      </w:pPr>
      <w:r w:rsidRPr="00017224">
        <w:rPr>
          <w:b/>
          <w:noProof/>
          <w:lang w:val="en-US"/>
        </w:rPr>
        <w:t>Content</w:t>
      </w:r>
    </w:p>
    <w:p w:rsidR="00207879" w:rsidRDefault="00207879" w:rsidP="00207879">
      <w:pPr>
        <w:rPr>
          <w:noProof/>
          <w:lang w:val="en-US"/>
        </w:rPr>
      </w:pPr>
    </w:p>
    <w:p w:rsidR="000031B3" w:rsidRPr="00207879" w:rsidRDefault="000031B3" w:rsidP="00207879">
      <w:pPr>
        <w:pStyle w:val="ListParagraph"/>
        <w:numPr>
          <w:ilvl w:val="0"/>
          <w:numId w:val="1"/>
        </w:numPr>
        <w:rPr>
          <w:b/>
          <w:noProof/>
          <w:lang w:val="en-US"/>
        </w:rPr>
      </w:pPr>
      <w:r w:rsidRPr="00207879">
        <w:rPr>
          <w:b/>
          <w:noProof/>
          <w:lang w:val="en-US"/>
        </w:rPr>
        <w:t>OpenAPI 3</w:t>
      </w:r>
    </w:p>
    <w:p w:rsidR="00192F4D" w:rsidRDefault="00DA1D00" w:rsidP="00207879">
      <w:pPr>
        <w:pStyle w:val="ListParagraph"/>
        <w:numPr>
          <w:ilvl w:val="1"/>
          <w:numId w:val="1"/>
        </w:numPr>
        <w:rPr>
          <w:b/>
          <w:noProof/>
          <w:lang w:val="en-US"/>
        </w:rPr>
      </w:pPr>
      <w:r w:rsidRPr="00DA1D00">
        <w:rPr>
          <w:noProof/>
          <w:lang w:val="en-US"/>
        </w:rPr>
        <w:t>Cf</w:t>
      </w:r>
      <w:r>
        <w:rPr>
          <w:b/>
          <w:noProof/>
          <w:lang w:val="en-US"/>
        </w:rPr>
        <w:t xml:space="preserve"> </w:t>
      </w:r>
      <w:r w:rsidR="00C9297A">
        <w:rPr>
          <w:b/>
          <w:noProof/>
          <w:lang w:val="en-US"/>
        </w:rPr>
        <w:t>openapi-map.apihandyman.io</w:t>
      </w:r>
    </w:p>
    <w:p w:rsidR="00DA1D00" w:rsidRDefault="000342F8" w:rsidP="00207879">
      <w:pPr>
        <w:pStyle w:val="ListParagraph"/>
        <w:numPr>
          <w:ilvl w:val="1"/>
          <w:numId w:val="1"/>
        </w:numPr>
        <w:rPr>
          <w:noProof/>
          <w:lang w:val="en-US"/>
        </w:rPr>
      </w:pPr>
      <w:hyperlink r:id="rId7" w:history="1">
        <w:r w:rsidR="008E0936" w:rsidRPr="00F65AC7">
          <w:rPr>
            <w:rStyle w:val="Hyperlink"/>
            <w:noProof/>
            <w:lang w:val="en-US"/>
          </w:rPr>
          <w:t>https://editor.swagger.io</w:t>
        </w:r>
      </w:hyperlink>
    </w:p>
    <w:p w:rsidR="008E0936" w:rsidRDefault="00A87A8C" w:rsidP="00207879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GFM =&gt; Common Mark</w:t>
      </w:r>
    </w:p>
    <w:p w:rsidR="00A87A8C" w:rsidRPr="00207879" w:rsidRDefault="00943CAF" w:rsidP="00207879">
      <w:pPr>
        <w:pStyle w:val="ListParagraph"/>
        <w:numPr>
          <w:ilvl w:val="1"/>
          <w:numId w:val="1"/>
        </w:numPr>
        <w:rPr>
          <w:noProof/>
        </w:rPr>
      </w:pPr>
      <w:r w:rsidRPr="00207879">
        <w:rPr>
          <w:noProof/>
        </w:rPr>
        <w:t>Gestion des versions en SEMVER</w:t>
      </w:r>
    </w:p>
    <w:p w:rsidR="000C0111" w:rsidRDefault="002502B3" w:rsidP="00207879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JSON Schema (Draft 4 =&gt; Draft 5 -Wright Draft 00)</w:t>
      </w:r>
    </w:p>
    <w:p w:rsidR="007060A2" w:rsidRPr="00207879" w:rsidRDefault="00207879" w:rsidP="0020787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OIDC Support</w:t>
      </w:r>
    </w:p>
    <w:p w:rsidR="00824694" w:rsidRDefault="00286AA5" w:rsidP="00207879">
      <w:pPr>
        <w:pStyle w:val="ListParagraph"/>
        <w:numPr>
          <w:ilvl w:val="1"/>
          <w:numId w:val="1"/>
        </w:numPr>
        <w:rPr>
          <w:noProof/>
          <w:lang w:val="en-US"/>
        </w:rPr>
      </w:pPr>
      <w:r>
        <w:rPr>
          <w:noProof/>
          <w:lang w:val="en-US"/>
        </w:rPr>
        <w:t>Server configuation</w:t>
      </w:r>
    </w:p>
    <w:p w:rsidR="00286AA5" w:rsidRDefault="00286AA5" w:rsidP="00207879">
      <w:pPr>
        <w:pStyle w:val="ListParagraph"/>
        <w:numPr>
          <w:ilvl w:val="2"/>
          <w:numId w:val="1"/>
        </w:numPr>
        <w:rPr>
          <w:noProof/>
        </w:rPr>
      </w:pPr>
      <w:r w:rsidRPr="00332D9A">
        <w:rPr>
          <w:noProof/>
        </w:rPr>
        <w:t>Ajout de requestBody dans le yaml</w:t>
      </w:r>
    </w:p>
    <w:p w:rsidR="0000243C" w:rsidRPr="00207879" w:rsidRDefault="00803E92" w:rsidP="00BE54F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Composition / Polymorphisme avec oneOf</w:t>
      </w:r>
    </w:p>
    <w:p w:rsidR="00207879" w:rsidRDefault="00207879" w:rsidP="0096561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Webhook support </w:t>
      </w:r>
    </w:p>
    <w:p w:rsidR="00965611" w:rsidRPr="00FE0DF8" w:rsidRDefault="00965611" w:rsidP="0096561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link</w:t>
      </w:r>
      <w:r w:rsidR="00FF400C">
        <w:rPr>
          <w:noProof/>
        </w:rPr>
        <w:t>s</w:t>
      </w:r>
    </w:p>
    <w:p w:rsidR="0000243C" w:rsidRPr="00332D9A" w:rsidRDefault="0000243C" w:rsidP="00BE54F8">
      <w:pPr>
        <w:rPr>
          <w:b/>
          <w:noProof/>
        </w:rPr>
      </w:pPr>
    </w:p>
    <w:p w:rsidR="0000243C" w:rsidRPr="00332D9A" w:rsidRDefault="0000243C" w:rsidP="00BE54F8">
      <w:pPr>
        <w:rPr>
          <w:b/>
          <w:noProof/>
        </w:rPr>
      </w:pPr>
    </w:p>
    <w:p w:rsidR="0000243C" w:rsidRPr="00332D9A" w:rsidRDefault="0000243C" w:rsidP="00BE54F8">
      <w:pPr>
        <w:rPr>
          <w:b/>
          <w:noProof/>
        </w:rPr>
      </w:pPr>
    </w:p>
    <w:p w:rsidR="0000243C" w:rsidRPr="00332D9A" w:rsidRDefault="0000243C" w:rsidP="00BE54F8">
      <w:pPr>
        <w:rPr>
          <w:b/>
          <w:noProof/>
        </w:rPr>
      </w:pPr>
    </w:p>
    <w:p w:rsidR="0000243C" w:rsidRDefault="00BA17A6" w:rsidP="00BA17A6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moustache =&gt; ?</w:t>
      </w:r>
    </w:p>
    <w:p w:rsidR="00BA17A6" w:rsidRDefault="007D7E21" w:rsidP="00BA17A6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generator de code :</w:t>
      </w:r>
    </w:p>
    <w:p w:rsidR="007D7E21" w:rsidRDefault="007D7E21" w:rsidP="007D7E21">
      <w:pPr>
        <w:pStyle w:val="ListParagraph"/>
        <w:numPr>
          <w:ilvl w:val="1"/>
          <w:numId w:val="1"/>
        </w:numPr>
        <w:rPr>
          <w:b/>
          <w:noProof/>
        </w:rPr>
      </w:pPr>
      <w:r>
        <w:rPr>
          <w:b/>
          <w:noProof/>
        </w:rPr>
        <w:t>swagger-codegen</w:t>
      </w:r>
    </w:p>
    <w:p w:rsidR="007A1587" w:rsidRDefault="007A1587" w:rsidP="007A1587">
      <w:pPr>
        <w:rPr>
          <w:b/>
          <w:noProof/>
        </w:rPr>
      </w:pPr>
    </w:p>
    <w:p w:rsidR="007A1587" w:rsidRDefault="007A1587" w:rsidP="007A1587">
      <w:pPr>
        <w:rPr>
          <w:b/>
          <w:noProof/>
        </w:rPr>
      </w:pPr>
    </w:p>
    <w:p w:rsidR="007A1587" w:rsidRDefault="007A1587" w:rsidP="007A1587">
      <w:pPr>
        <w:rPr>
          <w:noProof/>
        </w:rPr>
      </w:pPr>
      <w:r w:rsidRPr="00C467A2">
        <w:rPr>
          <w:noProof/>
        </w:rPr>
        <w:t xml:space="preserve">cf </w:t>
      </w:r>
      <w:hyperlink r:id="rId8" w:history="1">
        <w:r w:rsidR="00C467A2" w:rsidRPr="00C467A2">
          <w:rPr>
            <w:rStyle w:val="Hyperlink"/>
            <w:noProof/>
          </w:rPr>
          <w:t>https://github.com/OAI/OpenAPI-Specification/issues/1466</w:t>
        </w:r>
      </w:hyperlink>
      <w:r w:rsidR="00C467A2" w:rsidRPr="00C467A2">
        <w:rPr>
          <w:noProof/>
        </w:rPr>
        <w:t xml:space="preserve"> pour prochaines fonctionnalités</w:t>
      </w:r>
    </w:p>
    <w:p w:rsidR="00B44831" w:rsidRDefault="00B44831" w:rsidP="007A1587">
      <w:pPr>
        <w:rPr>
          <w:noProof/>
        </w:rPr>
      </w:pPr>
    </w:p>
    <w:p w:rsidR="00B44831" w:rsidRDefault="00B44831" w:rsidP="007A1587">
      <w:pPr>
        <w:rPr>
          <w:noProof/>
        </w:rPr>
      </w:pPr>
      <w:r>
        <w:rPr>
          <w:noProof/>
        </w:rPr>
        <w:t>Limitations :</w:t>
      </w:r>
    </w:p>
    <w:p w:rsidR="00B44831" w:rsidRDefault="00B44831" w:rsidP="00B448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Traits &amp; resource types</w:t>
      </w:r>
    </w:p>
    <w:p w:rsidR="00B44831" w:rsidRPr="00C467A2" w:rsidRDefault="00B44831" w:rsidP="00B448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Templating </w:t>
      </w:r>
      <w:r w:rsidR="00695C3B">
        <w:rPr>
          <w:noProof/>
        </w:rPr>
        <w:t>des components</w:t>
      </w:r>
    </w:p>
    <w:p w:rsidR="0000243C" w:rsidRPr="00332D9A" w:rsidRDefault="0000243C" w:rsidP="00BE54F8">
      <w:pPr>
        <w:rPr>
          <w:b/>
          <w:noProof/>
        </w:rPr>
      </w:pPr>
    </w:p>
    <w:p w:rsidR="0000243C" w:rsidRPr="00332D9A" w:rsidRDefault="0000243C" w:rsidP="00BE54F8">
      <w:pPr>
        <w:rPr>
          <w:b/>
          <w:noProof/>
        </w:rPr>
      </w:pPr>
    </w:p>
    <w:p w:rsidR="0000243C" w:rsidRPr="00332D9A" w:rsidRDefault="0000243C" w:rsidP="00BE54F8">
      <w:pPr>
        <w:rPr>
          <w:b/>
          <w:noProof/>
        </w:rPr>
      </w:pPr>
    </w:p>
    <w:p w:rsidR="00FC2E56" w:rsidRDefault="00FC2E56" w:rsidP="00FC2E56">
      <w:pPr>
        <w:pStyle w:val="Heading1"/>
        <w:rPr>
          <w:noProof/>
        </w:rPr>
      </w:pPr>
      <w:bookmarkStart w:id="13" w:name="_Toc512183395"/>
      <w:r>
        <w:rPr>
          <w:noProof/>
        </w:rPr>
        <w:t>Hardcore / Low level Java</w:t>
      </w:r>
      <w:bookmarkEnd w:id="13"/>
    </w:p>
    <w:p w:rsidR="0000243C" w:rsidRDefault="008E50C7" w:rsidP="00FC2E56">
      <w:pPr>
        <w:pStyle w:val="Heading2"/>
        <w:rPr>
          <w:noProof/>
        </w:rPr>
      </w:pPr>
      <w:bookmarkStart w:id="14" w:name="_Toc512183396"/>
      <w:r>
        <w:rPr>
          <w:noProof/>
        </w:rPr>
        <w:t>ByteCode Pattern Matching</w:t>
      </w:r>
      <w:bookmarkEnd w:id="14"/>
    </w:p>
    <w:p w:rsidR="008E50C7" w:rsidRDefault="008E50C7" w:rsidP="00BE54F8">
      <w:pPr>
        <w:rPr>
          <w:b/>
          <w:noProof/>
        </w:rPr>
      </w:pPr>
    </w:p>
    <w:p w:rsidR="008E50C7" w:rsidRDefault="008E50C7" w:rsidP="00BE54F8">
      <w:pPr>
        <w:rPr>
          <w:b/>
          <w:noProof/>
        </w:rPr>
      </w:pPr>
      <w:r>
        <w:rPr>
          <w:b/>
          <w:noProof/>
        </w:rPr>
        <w:t>Evgeny Mandrikov (SonarSource, @_godin_)</w:t>
      </w:r>
    </w:p>
    <w:p w:rsidR="008E50C7" w:rsidRDefault="008E50C7" w:rsidP="00BE54F8">
      <w:pPr>
        <w:rPr>
          <w:b/>
          <w:noProof/>
        </w:rPr>
      </w:pPr>
    </w:p>
    <w:p w:rsidR="008E50C7" w:rsidRDefault="00C002C8" w:rsidP="00BE54F8">
      <w:pPr>
        <w:rPr>
          <w:noProof/>
        </w:rPr>
      </w:pPr>
      <w:r>
        <w:rPr>
          <w:noProof/>
        </w:rPr>
        <w:t>JaCoCo submitter</w:t>
      </w:r>
    </w:p>
    <w:p w:rsidR="00A77270" w:rsidRDefault="00A77270" w:rsidP="00BE54F8">
      <w:pPr>
        <w:rPr>
          <w:noProof/>
        </w:rPr>
      </w:pPr>
    </w:p>
    <w:p w:rsidR="00A77270" w:rsidRDefault="00A77270" w:rsidP="00BE54F8">
      <w:pPr>
        <w:rPr>
          <w:noProof/>
        </w:rPr>
      </w:pPr>
    </w:p>
    <w:p w:rsidR="00160FC8" w:rsidRDefault="00160FC8" w:rsidP="00BE54F8">
      <w:pPr>
        <w:pBdr>
          <w:bottom w:val="double" w:sz="6" w:space="1" w:color="auto"/>
        </w:pBdr>
        <w:rPr>
          <w:noProof/>
        </w:rPr>
      </w:pPr>
    </w:p>
    <w:p w:rsidR="00160FC8" w:rsidRDefault="00B5491F" w:rsidP="00BE54F8">
      <w:pPr>
        <w:rPr>
          <w:noProof/>
          <w:lang w:val="en-US"/>
        </w:rPr>
      </w:pPr>
      <w:r>
        <w:rPr>
          <w:noProof/>
          <w:lang w:val="en-US"/>
        </w:rPr>
        <w:t xml:space="preserve">Not </w:t>
      </w:r>
      <w:r w:rsidR="00160FC8" w:rsidRPr="00B5491F">
        <w:rPr>
          <w:noProof/>
          <w:lang w:val="en-US"/>
        </w:rPr>
        <w:t xml:space="preserve">Synthetic </w:t>
      </w:r>
      <w:r w:rsidR="00367EA2" w:rsidRPr="00B5491F">
        <w:rPr>
          <w:noProof/>
          <w:lang w:val="en-US"/>
        </w:rPr>
        <w:t xml:space="preserve">methods </w:t>
      </w:r>
      <w:r w:rsidR="00BF629E" w:rsidRPr="00B5491F">
        <w:rPr>
          <w:noProof/>
          <w:lang w:val="en-US"/>
        </w:rPr>
        <w:t>(like default tor…)</w:t>
      </w:r>
    </w:p>
    <w:p w:rsidR="00B5491F" w:rsidRDefault="00B5491F" w:rsidP="00BE54F8">
      <w:pPr>
        <w:rPr>
          <w:noProof/>
          <w:lang w:val="en-US"/>
        </w:rPr>
      </w:pPr>
      <w:r>
        <w:rPr>
          <w:noProof/>
          <w:lang w:val="en-US"/>
        </w:rPr>
        <w:t>Synthetic methods:</w:t>
      </w:r>
    </w:p>
    <w:p w:rsidR="00B5491F" w:rsidRDefault="00B5491F" w:rsidP="00BE54F8">
      <w:pPr>
        <w:rPr>
          <w:noProof/>
          <w:lang w:val="en-US"/>
        </w:rPr>
      </w:pPr>
      <w:r>
        <w:rPr>
          <w:noProof/>
          <w:lang w:val="en-US"/>
        </w:rPr>
        <w:tab/>
        <w:t xml:space="preserve">Ex : </w:t>
      </w:r>
      <w:r w:rsidR="00F84669">
        <w:rPr>
          <w:noProof/>
          <w:lang w:val="en-US"/>
        </w:rPr>
        <w:t>when nested classes</w:t>
      </w:r>
    </w:p>
    <w:p w:rsidR="00A9172C" w:rsidRDefault="00A9172C" w:rsidP="00BE54F8">
      <w:pPr>
        <w:rPr>
          <w:noProof/>
          <w:lang w:val="en-US"/>
        </w:rPr>
      </w:pPr>
      <w:r>
        <w:rPr>
          <w:noProof/>
          <w:lang w:val="en-US"/>
        </w:rPr>
        <w:tab/>
      </w:r>
      <w:r w:rsidR="00920EB8">
        <w:rPr>
          <w:noProof/>
          <w:lang w:val="en-US"/>
        </w:rPr>
        <w:t>L</w:t>
      </w:r>
      <w:r>
        <w:rPr>
          <w:noProof/>
          <w:lang w:val="en-US"/>
        </w:rPr>
        <w:t>ambda</w:t>
      </w:r>
    </w:p>
    <w:p w:rsidR="00920EB8" w:rsidRDefault="00920EB8" w:rsidP="00BE54F8">
      <w:pPr>
        <w:rPr>
          <w:noProof/>
          <w:lang w:val="en-US"/>
        </w:rPr>
      </w:pPr>
      <w:r>
        <w:rPr>
          <w:noProof/>
          <w:lang w:val="en-US"/>
        </w:rPr>
        <w:tab/>
      </w:r>
      <w:r w:rsidR="00CA614C">
        <w:rPr>
          <w:noProof/>
          <w:lang w:val="en-US"/>
        </w:rPr>
        <w:t>A</w:t>
      </w:r>
      <w:r>
        <w:rPr>
          <w:noProof/>
          <w:lang w:val="en-US"/>
        </w:rPr>
        <w:t>ssert</w:t>
      </w:r>
    </w:p>
    <w:p w:rsidR="00CA614C" w:rsidRDefault="00CA614C" w:rsidP="00BE54F8">
      <w:pPr>
        <w:rPr>
          <w:noProof/>
          <w:lang w:val="en-US"/>
        </w:rPr>
      </w:pPr>
      <w:r>
        <w:rPr>
          <w:noProof/>
          <w:lang w:val="en-US"/>
        </w:rPr>
        <w:tab/>
      </w:r>
    </w:p>
    <w:p w:rsidR="002A690C" w:rsidRDefault="002A690C" w:rsidP="00BE54F8">
      <w:pPr>
        <w:rPr>
          <w:noProof/>
          <w:lang w:val="en-US"/>
        </w:rPr>
      </w:pPr>
    </w:p>
    <w:p w:rsidR="002A690C" w:rsidRDefault="00A74D2F" w:rsidP="00BE54F8">
      <w:pPr>
        <w:rPr>
          <w:noProof/>
          <w:lang w:val="en-US"/>
        </w:rPr>
      </w:pPr>
      <w:r>
        <w:rPr>
          <w:noProof/>
          <w:lang w:val="en-US"/>
        </w:rPr>
        <w:t xml:space="preserve">Switch on String </w:t>
      </w:r>
      <w:r w:rsidRPr="00A74D2F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using hashode()</w:t>
      </w:r>
      <w:r w:rsidR="00863F43">
        <w:rPr>
          <w:noProof/>
          <w:lang w:val="en-US"/>
        </w:rPr>
        <w:t>, not String</w:t>
      </w:r>
    </w:p>
    <w:p w:rsidR="009A541C" w:rsidRDefault="009A541C" w:rsidP="00BE54F8">
      <w:pPr>
        <w:rPr>
          <w:noProof/>
          <w:lang w:val="en-US"/>
        </w:rPr>
      </w:pPr>
    </w:p>
    <w:p w:rsidR="00645796" w:rsidRDefault="00645796" w:rsidP="00BE54F8">
      <w:pPr>
        <w:rPr>
          <w:noProof/>
          <w:lang w:val="en-US"/>
        </w:rPr>
      </w:pPr>
      <w:r>
        <w:rPr>
          <w:noProof/>
          <w:lang w:val="en-US"/>
        </w:rPr>
        <w:t>Exception tables</w:t>
      </w:r>
    </w:p>
    <w:p w:rsidR="006C238F" w:rsidRDefault="006C238F" w:rsidP="00BE54F8">
      <w:pPr>
        <w:rPr>
          <w:noProof/>
          <w:lang w:val="en-US"/>
        </w:rPr>
      </w:pPr>
    </w:p>
    <w:p w:rsidR="006C238F" w:rsidRDefault="006C238F" w:rsidP="00BE54F8">
      <w:pPr>
        <w:rPr>
          <w:noProof/>
          <w:lang w:val="en-US"/>
        </w:rPr>
      </w:pPr>
      <w:r>
        <w:rPr>
          <w:noProof/>
          <w:lang w:val="en-US"/>
        </w:rPr>
        <w:t>Try with ressources</w:t>
      </w:r>
    </w:p>
    <w:p w:rsidR="00B212F9" w:rsidRDefault="00B212F9" w:rsidP="00BE54F8">
      <w:pPr>
        <w:rPr>
          <w:noProof/>
          <w:lang w:val="en-US"/>
        </w:rPr>
      </w:pPr>
    </w:p>
    <w:p w:rsidR="00B212F9" w:rsidRDefault="00B212F9" w:rsidP="00BE54F8">
      <w:pPr>
        <w:rPr>
          <w:noProof/>
          <w:lang w:val="en-US"/>
        </w:rPr>
      </w:pPr>
      <w:r>
        <w:rPr>
          <w:noProof/>
          <w:lang w:val="en-US"/>
        </w:rPr>
        <w:t>Javac8 improvement on null checking to improve bytecode</w:t>
      </w:r>
    </w:p>
    <w:p w:rsidR="000840F7" w:rsidRDefault="000840F7" w:rsidP="00BE54F8">
      <w:pPr>
        <w:rPr>
          <w:noProof/>
          <w:lang w:val="en-US"/>
        </w:rPr>
      </w:pPr>
    </w:p>
    <w:p w:rsidR="000840F7" w:rsidRDefault="000840F7" w:rsidP="00BE54F8">
      <w:pPr>
        <w:rPr>
          <w:noProof/>
          <w:lang w:val="en-US"/>
        </w:rPr>
      </w:pPr>
      <w:r>
        <w:rPr>
          <w:noProof/>
          <w:lang w:val="en-US"/>
        </w:rPr>
        <w:t>Java11 compiler enhacement on null cheking</w:t>
      </w:r>
    </w:p>
    <w:p w:rsidR="00D77006" w:rsidRDefault="00D77006" w:rsidP="00BE54F8">
      <w:pPr>
        <w:rPr>
          <w:noProof/>
          <w:lang w:val="en-US"/>
        </w:rPr>
      </w:pPr>
    </w:p>
    <w:p w:rsidR="00D77006" w:rsidRDefault="00D77006" w:rsidP="00BE54F8">
      <w:pPr>
        <w:rPr>
          <w:noProof/>
          <w:lang w:val="en-US"/>
        </w:rPr>
      </w:pPr>
      <w:r>
        <w:rPr>
          <w:noProof/>
          <w:lang w:val="en-US"/>
        </w:rPr>
        <w:t>Eclemma</w:t>
      </w:r>
    </w:p>
    <w:p w:rsidR="00D77006" w:rsidRPr="00B5491F" w:rsidRDefault="00781046" w:rsidP="00BE54F8">
      <w:pPr>
        <w:rPr>
          <w:noProof/>
          <w:lang w:val="en-US"/>
        </w:rPr>
      </w:pPr>
      <w:r>
        <w:rPr>
          <w:noProof/>
          <w:lang w:val="en-US"/>
        </w:rPr>
        <w:t>Groups.google.com/forum/jacoo</w:t>
      </w:r>
    </w:p>
    <w:p w:rsidR="001E4757" w:rsidRPr="00B5491F" w:rsidRDefault="001E4757" w:rsidP="00BE54F8">
      <w:pPr>
        <w:rPr>
          <w:noProof/>
          <w:lang w:val="en-US"/>
        </w:rPr>
      </w:pPr>
    </w:p>
    <w:p w:rsidR="0000243C" w:rsidRPr="00B5491F" w:rsidRDefault="0000243C" w:rsidP="00BE54F8">
      <w:pPr>
        <w:rPr>
          <w:b/>
          <w:noProof/>
          <w:lang w:val="en-US"/>
        </w:rPr>
      </w:pPr>
    </w:p>
    <w:p w:rsidR="004F7B07" w:rsidRDefault="004F7B07" w:rsidP="00FC2E56">
      <w:pPr>
        <w:pStyle w:val="Heading2"/>
        <w:rPr>
          <w:noProof/>
          <w:lang w:val="en-US"/>
        </w:rPr>
      </w:pPr>
      <w:bookmarkStart w:id="15" w:name="_Toc512183397"/>
      <w:r>
        <w:rPr>
          <w:noProof/>
          <w:lang w:val="en-US"/>
        </w:rPr>
        <w:t>Java.lang.invoke / whisper to the JIT for speed gain</w:t>
      </w:r>
      <w:bookmarkEnd w:id="15"/>
    </w:p>
    <w:p w:rsidR="004F7B07" w:rsidRPr="00814872" w:rsidRDefault="004F7B07" w:rsidP="00BE54F8">
      <w:pPr>
        <w:rPr>
          <w:noProof/>
        </w:rPr>
      </w:pPr>
      <w:r w:rsidRPr="00814872">
        <w:rPr>
          <w:noProof/>
        </w:rPr>
        <w:t>Rémi Forax</w:t>
      </w:r>
      <w:r w:rsidR="003963EA" w:rsidRPr="00814872">
        <w:rPr>
          <w:noProof/>
        </w:rPr>
        <w:t xml:space="preserve"> – Java Champ</w:t>
      </w:r>
    </w:p>
    <w:p w:rsidR="003963EA" w:rsidRPr="00814872" w:rsidRDefault="003963EA" w:rsidP="00BE54F8">
      <w:pPr>
        <w:rPr>
          <w:noProof/>
        </w:rPr>
      </w:pPr>
    </w:p>
    <w:p w:rsidR="003963EA" w:rsidRPr="00814872" w:rsidRDefault="003963EA" w:rsidP="00BE54F8">
      <w:pPr>
        <w:rPr>
          <w:noProof/>
        </w:rPr>
      </w:pPr>
    </w:p>
    <w:p w:rsidR="00495842" w:rsidRPr="00814872" w:rsidRDefault="004F0902" w:rsidP="00BE54F8">
      <w:pPr>
        <w:rPr>
          <w:noProof/>
        </w:rPr>
      </w:pPr>
      <w:r w:rsidRPr="00814872">
        <w:rPr>
          <w:noProof/>
        </w:rPr>
        <w:t>Amber &amp; valhalla</w:t>
      </w:r>
    </w:p>
    <w:p w:rsidR="000658B5" w:rsidRDefault="001C62DB" w:rsidP="00BE54F8">
      <w:pPr>
        <w:rPr>
          <w:noProof/>
          <w:lang w:val="en-US"/>
        </w:rPr>
      </w:pPr>
      <w:r>
        <w:rPr>
          <w:noProof/>
          <w:lang w:val="en-US"/>
        </w:rPr>
        <w:t>Coût d’un logger disabled</w:t>
      </w:r>
    </w:p>
    <w:p w:rsidR="001C62DB" w:rsidRDefault="001C62DB" w:rsidP="00BE54F8">
      <w:pPr>
        <w:rPr>
          <w:noProof/>
          <w:lang w:val="en-US"/>
        </w:rPr>
      </w:pPr>
    </w:p>
    <w:p w:rsidR="001C62DB" w:rsidRDefault="002256E6" w:rsidP="00BE54F8">
      <w:pPr>
        <w:rPr>
          <w:noProof/>
          <w:lang w:val="en-US"/>
        </w:rPr>
      </w:pPr>
      <w:r>
        <w:rPr>
          <w:noProof/>
          <w:lang w:val="en-US"/>
        </w:rPr>
        <w:t>&lt;jmh</w:t>
      </w:r>
    </w:p>
    <w:p w:rsidR="002256E6" w:rsidRDefault="002256E6" w:rsidP="00BE54F8">
      <w:pPr>
        <w:rPr>
          <w:noProof/>
          <w:lang w:val="en-US"/>
        </w:rPr>
      </w:pPr>
    </w:p>
    <w:p w:rsidR="008219FA" w:rsidRDefault="008219FA" w:rsidP="00BE54F8">
      <w:pPr>
        <w:rPr>
          <w:noProof/>
          <w:lang w:val="en-US"/>
        </w:rPr>
      </w:pPr>
      <w:r>
        <w:rPr>
          <w:noProof/>
          <w:lang w:val="en-US"/>
        </w:rPr>
        <w:t>VM oent trust final fields</w:t>
      </w:r>
      <w:r w:rsidR="00D862E8">
        <w:rPr>
          <w:noProof/>
          <w:lang w:val="en-US"/>
        </w:rPr>
        <w:t>because of serialization</w:t>
      </w:r>
    </w:p>
    <w:p w:rsidR="00704624" w:rsidRDefault="00704624" w:rsidP="00BE54F8">
      <w:pPr>
        <w:rPr>
          <w:noProof/>
          <w:lang w:val="en-US"/>
        </w:rPr>
      </w:pPr>
    </w:p>
    <w:p w:rsidR="0057183A" w:rsidRDefault="0057183A" w:rsidP="00BE54F8">
      <w:pPr>
        <w:rPr>
          <w:noProof/>
          <w:lang w:val="en-US"/>
        </w:rPr>
      </w:pPr>
    </w:p>
    <w:p w:rsidR="0057183A" w:rsidRDefault="0057183A" w:rsidP="00BE54F8">
      <w:pPr>
        <w:rPr>
          <w:noProof/>
          <w:lang w:val="en-US"/>
        </w:rPr>
      </w:pPr>
      <w:r>
        <w:rPr>
          <w:noProof/>
          <w:lang w:val="en-US"/>
        </w:rPr>
        <w:t>Java.lang.invoke</w:t>
      </w:r>
    </w:p>
    <w:p w:rsidR="0057183A" w:rsidRDefault="0057183A" w:rsidP="00BE54F8">
      <w:pPr>
        <w:rPr>
          <w:noProof/>
          <w:lang w:val="en-US"/>
        </w:rPr>
      </w:pPr>
      <w:r>
        <w:rPr>
          <w:noProof/>
          <w:lang w:val="en-US"/>
        </w:rPr>
        <w:tab/>
        <w:t>Better than reflection</w:t>
      </w:r>
    </w:p>
    <w:p w:rsidR="0057183A" w:rsidRDefault="0057183A" w:rsidP="00BE54F8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Do he security check once</w:t>
      </w:r>
    </w:p>
    <w:p w:rsidR="0057183A" w:rsidRDefault="00953BBF" w:rsidP="00BE54F8">
      <w:pPr>
        <w:rPr>
          <w:noProof/>
          <w:lang w:val="en-US"/>
        </w:rPr>
      </w:pPr>
      <w:r>
        <w:rPr>
          <w:noProof/>
          <w:lang w:val="en-US"/>
        </w:rPr>
        <w:t>No default boing</w:t>
      </w:r>
    </w:p>
    <w:p w:rsidR="00953BBF" w:rsidRDefault="00953BBF" w:rsidP="00BE54F8">
      <w:pPr>
        <w:rPr>
          <w:noProof/>
          <w:lang w:val="en-US"/>
        </w:rPr>
      </w:pPr>
    </w:p>
    <w:p w:rsidR="00B95EC2" w:rsidRDefault="00B174D4" w:rsidP="00BE54F8">
      <w:pPr>
        <w:rPr>
          <w:noProof/>
          <w:lang w:val="en-US"/>
        </w:rPr>
      </w:pPr>
      <w:r>
        <w:rPr>
          <w:noProof/>
          <w:lang w:val="en-US"/>
        </w:rPr>
        <w:t>Used in lambda</w:t>
      </w:r>
    </w:p>
    <w:p w:rsidR="00B174D4" w:rsidRDefault="00B174D4" w:rsidP="00BE54F8">
      <w:pPr>
        <w:rPr>
          <w:noProof/>
          <w:lang w:val="en-US"/>
        </w:rPr>
      </w:pPr>
      <w:r>
        <w:rPr>
          <w:noProof/>
          <w:lang w:val="en-US"/>
        </w:rPr>
        <w:t>Used in sring concatenation in 9</w:t>
      </w:r>
    </w:p>
    <w:p w:rsidR="00C26EF6" w:rsidRDefault="00C26EF6" w:rsidP="00BE54F8">
      <w:pPr>
        <w:rPr>
          <w:noProof/>
          <w:lang w:val="en-US"/>
        </w:rPr>
      </w:pPr>
    </w:p>
    <w:p w:rsidR="000A1391" w:rsidRDefault="000A1391" w:rsidP="00BE54F8">
      <w:pPr>
        <w:rPr>
          <w:noProof/>
          <w:lang w:val="en-US"/>
        </w:rPr>
      </w:pPr>
      <w:r>
        <w:rPr>
          <w:noProof/>
          <w:lang w:val="en-US"/>
        </w:rPr>
        <w:t>invokeExact =&lt; pas de boxing</w:t>
      </w:r>
    </w:p>
    <w:p w:rsidR="000A1391" w:rsidRDefault="000A1391" w:rsidP="00BE54F8">
      <w:pPr>
        <w:rPr>
          <w:noProof/>
          <w:lang w:val="en-US"/>
        </w:rPr>
      </w:pPr>
    </w:p>
    <w:p w:rsidR="006F6CE3" w:rsidRDefault="006F6CE3" w:rsidP="00BE54F8">
      <w:pPr>
        <w:rPr>
          <w:noProof/>
          <w:lang w:val="en-US"/>
        </w:rPr>
      </w:pPr>
      <w:r>
        <w:rPr>
          <w:noProof/>
          <w:lang w:val="en-US"/>
        </w:rPr>
        <w:t>partial application</w:t>
      </w:r>
    </w:p>
    <w:p w:rsidR="00D92510" w:rsidRDefault="00A23923" w:rsidP="00BE54F8">
      <w:pPr>
        <w:rPr>
          <w:noProof/>
          <w:lang w:val="en-US"/>
        </w:rPr>
      </w:pPr>
      <w:r>
        <w:rPr>
          <w:noProof/>
          <w:lang w:val="en-US"/>
        </w:rPr>
        <w:t>GuardWithTest</w:t>
      </w:r>
    </w:p>
    <w:p w:rsidR="009B74F2" w:rsidRDefault="004333C2" w:rsidP="00BE54F8">
      <w:pPr>
        <w:rPr>
          <w:noProof/>
          <w:lang w:val="en-US"/>
        </w:rPr>
      </w:pPr>
      <w:r>
        <w:rPr>
          <w:noProof/>
          <w:lang w:val="en-US"/>
        </w:rPr>
        <w:t>Empty method handle in jdk9</w:t>
      </w:r>
    </w:p>
    <w:p w:rsidR="004B7643" w:rsidRDefault="004B7643" w:rsidP="00BE54F8">
      <w:pPr>
        <w:rPr>
          <w:noProof/>
          <w:lang w:val="en-US"/>
        </w:rPr>
      </w:pPr>
    </w:p>
    <w:p w:rsidR="00A4713A" w:rsidRDefault="00A4713A" w:rsidP="00BE54F8">
      <w:pPr>
        <w:rPr>
          <w:noProof/>
          <w:lang w:val="en-US"/>
        </w:rPr>
      </w:pPr>
      <w:r>
        <w:rPr>
          <w:noProof/>
          <w:lang w:val="en-US"/>
        </w:rPr>
        <w:t>ciField.cpp (trust_final_on_static_fiields)</w:t>
      </w:r>
    </w:p>
    <w:p w:rsidR="00544DAD" w:rsidRDefault="00544DAD" w:rsidP="00BE54F8">
      <w:pPr>
        <w:rPr>
          <w:noProof/>
          <w:lang w:val="en-US"/>
        </w:rPr>
      </w:pPr>
    </w:p>
    <w:p w:rsidR="00544DAD" w:rsidRDefault="00544DAD" w:rsidP="00BE54F8">
      <w:pPr>
        <w:rPr>
          <w:noProof/>
          <w:lang w:val="en-US"/>
        </w:rPr>
      </w:pPr>
    </w:p>
    <w:p w:rsidR="00084290" w:rsidRDefault="00CE4152" w:rsidP="00BE54F8">
      <w:pPr>
        <w:rPr>
          <w:noProof/>
        </w:rPr>
      </w:pPr>
      <w:r w:rsidRPr="00044E0B">
        <w:rPr>
          <w:noProof/>
        </w:rPr>
        <w:t>lambda =&gt; classe anonyme pour la JVM</w:t>
      </w:r>
    </w:p>
    <w:p w:rsidR="00044E0B" w:rsidRDefault="00044E0B" w:rsidP="00BE54F8">
      <w:pPr>
        <w:rPr>
          <w:noProof/>
        </w:rPr>
      </w:pPr>
    </w:p>
    <w:p w:rsidR="002979FF" w:rsidRPr="00814872" w:rsidRDefault="002979FF" w:rsidP="00BE54F8">
      <w:pPr>
        <w:rPr>
          <w:noProof/>
          <w:lang w:val="en-US"/>
        </w:rPr>
      </w:pPr>
      <w:r w:rsidRPr="00814872">
        <w:rPr>
          <w:noProof/>
          <w:lang w:val="en-US"/>
        </w:rPr>
        <w:t>log4J =&gt; pas perfomant</w:t>
      </w:r>
    </w:p>
    <w:p w:rsidR="00D14AB0" w:rsidRPr="00814872" w:rsidRDefault="00D14AB0" w:rsidP="00BE54F8">
      <w:pPr>
        <w:rPr>
          <w:noProof/>
          <w:lang w:val="en-US"/>
        </w:rPr>
      </w:pPr>
      <w:r w:rsidRPr="00814872">
        <w:rPr>
          <w:noProof/>
          <w:lang w:val="en-US"/>
        </w:rPr>
        <w:t>probleme cham  volatle</w:t>
      </w:r>
    </w:p>
    <w:p w:rsidR="00470E96" w:rsidRPr="00814872" w:rsidRDefault="002954AD" w:rsidP="00BE54F8">
      <w:pPr>
        <w:rPr>
          <w:noProof/>
          <w:lang w:val="en-US"/>
        </w:rPr>
      </w:pPr>
      <w:r w:rsidRPr="00814872">
        <w:rPr>
          <w:noProof/>
          <w:lang w:val="en-US"/>
        </w:rPr>
        <w:t>replae volaile with SwitchPoint</w:t>
      </w:r>
    </w:p>
    <w:p w:rsidR="00E83DA5" w:rsidRPr="00515143" w:rsidRDefault="00CF66B8" w:rsidP="00BE54F8">
      <w:pPr>
        <w:rPr>
          <w:noProof/>
          <w:lang w:val="en-US"/>
        </w:rPr>
      </w:pPr>
      <w:r w:rsidRPr="00515143">
        <w:rPr>
          <w:noProof/>
          <w:lang w:val="en-US"/>
        </w:rPr>
        <w:t>SwitchPOint triggered</w:t>
      </w:r>
      <w:r>
        <w:rPr>
          <w:noProof/>
        </w:rPr>
        <w:sym w:font="Wingdings" w:char="F0E8"/>
      </w:r>
      <w:r w:rsidRPr="00515143">
        <w:rPr>
          <w:noProof/>
          <w:lang w:val="en-US"/>
        </w:rPr>
        <w:t>code JIT invalidé</w:t>
      </w:r>
    </w:p>
    <w:p w:rsidR="00F31812" w:rsidRPr="00515143" w:rsidRDefault="00515143" w:rsidP="00BE54F8">
      <w:pPr>
        <w:rPr>
          <w:noProof/>
          <w:lang w:val="en-US"/>
        </w:rPr>
      </w:pPr>
      <w:r w:rsidRPr="00515143">
        <w:rPr>
          <w:noProof/>
          <w:lang w:val="en-US"/>
        </w:rPr>
        <w:t>Github.com/forax/beautiful_logger</w:t>
      </w:r>
    </w:p>
    <w:p w:rsidR="00515143" w:rsidRDefault="00515143" w:rsidP="00BE54F8">
      <w:pPr>
        <w:rPr>
          <w:noProof/>
          <w:lang w:val="en-US"/>
        </w:rPr>
      </w:pPr>
    </w:p>
    <w:p w:rsidR="00850D98" w:rsidRDefault="00850D98" w:rsidP="00BE54F8">
      <w:pPr>
        <w:rPr>
          <w:noProof/>
          <w:lang w:val="en-US"/>
        </w:rPr>
      </w:pPr>
      <w:r>
        <w:rPr>
          <w:noProof/>
          <w:lang w:val="en-US"/>
        </w:rPr>
        <w:t>Github.com/forax/exotic</w:t>
      </w:r>
    </w:p>
    <w:p w:rsidR="00850D98" w:rsidRPr="00515143" w:rsidRDefault="00850D98" w:rsidP="00BE54F8">
      <w:pPr>
        <w:rPr>
          <w:noProof/>
          <w:lang w:val="en-US"/>
        </w:rPr>
      </w:pPr>
    </w:p>
    <w:p w:rsidR="0000243C" w:rsidRPr="00515143" w:rsidRDefault="0000243C" w:rsidP="00BE54F8">
      <w:pPr>
        <w:rPr>
          <w:b/>
          <w:noProof/>
          <w:lang w:val="en-US"/>
        </w:rPr>
      </w:pPr>
    </w:p>
    <w:p w:rsidR="00D74F37" w:rsidRDefault="00D74F37" w:rsidP="00D74F37">
      <w:pPr>
        <w:pStyle w:val="Heading1"/>
        <w:rPr>
          <w:lang w:val="en-US"/>
        </w:rPr>
      </w:pPr>
      <w:bookmarkStart w:id="16" w:name="_Toc512183398"/>
      <w:r>
        <w:rPr>
          <w:lang w:val="en-US"/>
        </w:rPr>
        <w:t>Organisational/Process</w:t>
      </w:r>
      <w:bookmarkEnd w:id="16"/>
    </w:p>
    <w:p w:rsidR="00D74F37" w:rsidRPr="00D74F37" w:rsidRDefault="00D74F37" w:rsidP="00D74F37">
      <w:pPr>
        <w:pStyle w:val="Heading2"/>
        <w:rPr>
          <w:lang w:val="en-US"/>
        </w:rPr>
      </w:pPr>
      <w:bookmarkStart w:id="17" w:name="_Toc512183399"/>
      <w:r w:rsidRPr="00D74F37">
        <w:rPr>
          <w:lang w:val="en-US"/>
        </w:rPr>
        <w:t>Asynchronous decision making, why and how ?</w:t>
      </w:r>
      <w:bookmarkEnd w:id="17"/>
    </w:p>
    <w:p w:rsidR="00D74F37" w:rsidRPr="00D74F37" w:rsidRDefault="00D74F37" w:rsidP="00D74F37">
      <w:pPr>
        <w:rPr>
          <w:lang w:val="en-US"/>
        </w:rPr>
      </w:pPr>
    </w:p>
    <w:p w:rsidR="00D74F37" w:rsidRDefault="00D74F37" w:rsidP="00D74F37">
      <w:pPr>
        <w:rPr>
          <w:lang w:val="en-US"/>
        </w:rPr>
      </w:pPr>
      <w:r w:rsidRPr="00516633">
        <w:rPr>
          <w:lang w:val="en-US"/>
        </w:rPr>
        <w:t>Bertrand Delacrétaz – Adobe (</w:t>
      </w:r>
      <w:r>
        <w:rPr>
          <w:lang w:val="en-US"/>
        </w:rPr>
        <w:t>&amp;</w:t>
      </w:r>
      <w:r w:rsidRPr="00516633">
        <w:rPr>
          <w:lang w:val="en-US"/>
        </w:rPr>
        <w:t>board Member, Apache Software Foundation)</w:t>
      </w:r>
    </w:p>
    <w:p w:rsidR="00D74F37" w:rsidRDefault="00D74F37" w:rsidP="00D74F37">
      <w:pPr>
        <w:rPr>
          <w:lang w:val="en-US"/>
        </w:rPr>
      </w:pPr>
    </w:p>
    <w:p w:rsidR="00D74F37" w:rsidRDefault="00D74F37" w:rsidP="00D74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Cf Paul Graham (</w:t>
      </w:r>
      <w:hyperlink r:id="rId9" w:history="1">
        <w:r w:rsidRPr="00C5768D">
          <w:rPr>
            <w:rStyle w:val="Hyperlink"/>
            <w:lang w:val="en-US"/>
          </w:rPr>
          <w:t>https://s.apache.org/ms</w:t>
        </w:r>
      </w:hyperlink>
      <w:r>
        <w:rPr>
          <w:lang w:val="en-US"/>
        </w:rPr>
        <w:t>)</w:t>
      </w:r>
    </w:p>
    <w:p w:rsidR="00D74F37" w:rsidRDefault="00D74F37" w:rsidP="00D74F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Planning arisan vs artisan manage</w:t>
      </w:r>
    </w:p>
    <w:p w:rsidR="00D74F37" w:rsidRDefault="00D74F37" w:rsidP="00D74F37">
      <w:pPr>
        <w:rPr>
          <w:lang w:val="en-US"/>
        </w:rPr>
      </w:pPr>
    </w:p>
    <w:p w:rsidR="00D74F37" w:rsidRPr="00B56738" w:rsidRDefault="00D74F37" w:rsidP="00D74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Cordova-discuss (cf github.com/apache/cordova-discuss)</w:t>
      </w:r>
    </w:p>
    <w:p w:rsidR="00D74F37" w:rsidRDefault="00D74F37" w:rsidP="00D74F37">
      <w:pPr>
        <w:rPr>
          <w:lang w:val="en-US"/>
        </w:rPr>
      </w:pPr>
    </w:p>
    <w:p w:rsidR="00D74F37" w:rsidRPr="00B27746" w:rsidRDefault="00D74F37" w:rsidP="00D74F37">
      <w:r w:rsidRPr="00B27746">
        <w:t>Canal partage asynchone</w:t>
      </w:r>
    </w:p>
    <w:p w:rsidR="00D74F37" w:rsidRPr="00B27746" w:rsidRDefault="00D74F37" w:rsidP="00D74F37">
      <w:r w:rsidRPr="00B27746">
        <w:t>Méthode de créaton de consensus</w:t>
      </w:r>
    </w:p>
    <w:p w:rsidR="00D74F37" w:rsidRPr="00B27746" w:rsidRDefault="00D74F37" w:rsidP="00D74F37">
      <w:r>
        <w:t>Outil de suivi de cas pour les décisions</w:t>
      </w:r>
    </w:p>
    <w:p w:rsidR="00D74F37" w:rsidRPr="00B27746" w:rsidRDefault="00D74F37" w:rsidP="00D74F37"/>
    <w:p w:rsidR="00D74F37" w:rsidRDefault="000342F8" w:rsidP="00D74F37">
      <w:hyperlink r:id="rId10" w:history="1">
        <w:r w:rsidR="00D74F37" w:rsidRPr="00C5768D">
          <w:rPr>
            <w:rStyle w:val="Hyperlink"/>
          </w:rPr>
          <w:t>https://pinboard.in/u:bdelacretaz/t:collaboration</w:t>
        </w:r>
      </w:hyperlink>
    </w:p>
    <w:p w:rsidR="00D74F37" w:rsidRDefault="000342F8" w:rsidP="00D74F37">
      <w:hyperlink r:id="rId11" w:history="1">
        <w:r w:rsidR="00D74F37" w:rsidRPr="00C5768D">
          <w:rPr>
            <w:rStyle w:val="Hyperlink"/>
          </w:rPr>
          <w:t>https://github.com/bdelacretaz/opendev-channel-requirements/</w:t>
        </w:r>
      </w:hyperlink>
    </w:p>
    <w:p w:rsidR="0000243C" w:rsidRPr="004F1090" w:rsidRDefault="0000243C" w:rsidP="00BE54F8">
      <w:pPr>
        <w:rPr>
          <w:b/>
          <w:noProof/>
        </w:rPr>
      </w:pPr>
    </w:p>
    <w:p w:rsidR="0000243C" w:rsidRPr="004F1090" w:rsidRDefault="0000243C" w:rsidP="00BE54F8">
      <w:pPr>
        <w:rPr>
          <w:b/>
          <w:noProof/>
        </w:rPr>
      </w:pPr>
    </w:p>
    <w:p w:rsidR="0000243C" w:rsidRPr="004F1090" w:rsidRDefault="0000243C" w:rsidP="00BE54F8">
      <w:pPr>
        <w:rPr>
          <w:b/>
          <w:noProof/>
        </w:rPr>
      </w:pPr>
    </w:p>
    <w:p w:rsidR="0000243C" w:rsidRPr="004F1090" w:rsidRDefault="0000243C" w:rsidP="00BE54F8">
      <w:pPr>
        <w:rPr>
          <w:b/>
          <w:noProof/>
        </w:rPr>
      </w:pPr>
    </w:p>
    <w:p w:rsidR="0000243C" w:rsidRPr="004F1090" w:rsidRDefault="0000243C" w:rsidP="00BE54F8">
      <w:pPr>
        <w:rPr>
          <w:b/>
          <w:noProof/>
        </w:rPr>
      </w:pPr>
    </w:p>
    <w:p w:rsidR="0000243C" w:rsidRPr="004F1090" w:rsidRDefault="0000243C" w:rsidP="00BE54F8">
      <w:pPr>
        <w:rPr>
          <w:b/>
          <w:noProof/>
        </w:rPr>
      </w:pPr>
    </w:p>
    <w:p w:rsidR="0000243C" w:rsidRPr="004F1090" w:rsidRDefault="0000243C" w:rsidP="00BE54F8">
      <w:pPr>
        <w:rPr>
          <w:b/>
          <w:noProof/>
        </w:rPr>
      </w:pPr>
    </w:p>
    <w:p w:rsidR="00BE54F8" w:rsidRPr="004F1090" w:rsidRDefault="00BE54F8" w:rsidP="00BE54F8">
      <w:pPr>
        <w:rPr>
          <w:noProof/>
        </w:rPr>
      </w:pPr>
    </w:p>
    <w:p w:rsidR="00884CE6" w:rsidRPr="004F1090" w:rsidRDefault="00884CE6" w:rsidP="00960C15">
      <w:pPr>
        <w:rPr>
          <w:noProof/>
        </w:rPr>
      </w:pPr>
    </w:p>
    <w:p w:rsidR="00884CE6" w:rsidRPr="004F1090" w:rsidRDefault="00884CE6" w:rsidP="00960C15"/>
    <w:p w:rsidR="00960C15" w:rsidRPr="004F1090" w:rsidRDefault="00960C15" w:rsidP="00960C15"/>
    <w:p w:rsidR="005E32C0" w:rsidRPr="004F1090" w:rsidRDefault="005E32C0" w:rsidP="00592F11"/>
    <w:p w:rsidR="00720080" w:rsidRPr="004F1090" w:rsidRDefault="00720080" w:rsidP="00592F11"/>
    <w:p w:rsidR="00EF2141" w:rsidRPr="004F1090" w:rsidRDefault="00EF2141" w:rsidP="00592F11"/>
    <w:p w:rsidR="00543160" w:rsidRPr="004F1090" w:rsidRDefault="00543160" w:rsidP="00592F11"/>
    <w:p w:rsidR="00543160" w:rsidRPr="004F1090" w:rsidRDefault="00543160" w:rsidP="00592F11"/>
    <w:p w:rsidR="00543160" w:rsidRPr="004F1090" w:rsidRDefault="00543160" w:rsidP="00592F11"/>
    <w:p w:rsidR="00543160" w:rsidRPr="004F1090" w:rsidRDefault="00543160" w:rsidP="00592F11"/>
    <w:p w:rsidR="00543160" w:rsidRPr="004F1090" w:rsidRDefault="00543160" w:rsidP="00592F11"/>
    <w:p w:rsidR="00543160" w:rsidRPr="004F1090" w:rsidRDefault="00543160" w:rsidP="00592F11"/>
    <w:p w:rsidR="00543160" w:rsidRPr="004F1090" w:rsidRDefault="00543160" w:rsidP="00592F11"/>
    <w:p w:rsidR="00543160" w:rsidRPr="004F1090" w:rsidRDefault="00543160" w:rsidP="00592F11"/>
    <w:p w:rsidR="00543160" w:rsidRPr="00814872" w:rsidRDefault="006A6C0E" w:rsidP="006A6C0E">
      <w:pPr>
        <w:pStyle w:val="Heading1"/>
      </w:pPr>
      <w:bookmarkStart w:id="18" w:name="_Toc512183400"/>
      <w:r w:rsidRPr="00814872">
        <w:t>Others</w:t>
      </w:r>
      <w:bookmarkEnd w:id="18"/>
    </w:p>
    <w:p w:rsidR="006A6C0E" w:rsidRPr="00814872" w:rsidRDefault="006A6C0E" w:rsidP="006A6C0E">
      <w:pPr>
        <w:pStyle w:val="Heading2"/>
      </w:pPr>
      <w:bookmarkStart w:id="19" w:name="_Toc512183401"/>
      <w:r w:rsidRPr="00814872">
        <w:t>Java Vulnerabilities</w:t>
      </w:r>
      <w:bookmarkEnd w:id="19"/>
    </w:p>
    <w:p w:rsidR="006A6C0E" w:rsidRPr="00814872" w:rsidRDefault="006A6C0E" w:rsidP="006A6C0E"/>
    <w:p w:rsidR="006A6C0E" w:rsidRPr="00814872" w:rsidRDefault="006A6C0E" w:rsidP="006A6C0E">
      <w:r w:rsidRPr="00814872">
        <w:lastRenderedPageBreak/>
        <w:t>@spoole167</w:t>
      </w:r>
    </w:p>
    <w:p w:rsidR="006A6C0E" w:rsidRPr="00814872" w:rsidRDefault="006A6C0E" w:rsidP="006A6C0E"/>
    <w:p w:rsidR="006A6C0E" w:rsidRPr="00814872" w:rsidRDefault="006A6C0E" w:rsidP="006A6C0E">
      <w:r w:rsidRPr="00814872">
        <w:t>parseDouble eploit</w:t>
      </w:r>
    </w:p>
    <w:p w:rsidR="006A6C0E" w:rsidRDefault="006A6C0E" w:rsidP="006A6C0E">
      <w:pPr>
        <w:rPr>
          <w:lang w:val="en-US"/>
        </w:rPr>
      </w:pPr>
      <w:r>
        <w:rPr>
          <w:lang w:val="en-US"/>
        </w:rPr>
        <w:t>smissing URL.toURI() (find CVE ?)</w:t>
      </w:r>
    </w:p>
    <w:p w:rsidR="006A6C0E" w:rsidRDefault="006A6C0E" w:rsidP="006A6C0E">
      <w:pPr>
        <w:rPr>
          <w:lang w:val="en-US"/>
        </w:rPr>
      </w:pPr>
      <w:r>
        <w:rPr>
          <w:lang w:val="en-US"/>
        </w:rPr>
        <w:t>TrustManager overriding</w:t>
      </w:r>
    </w:p>
    <w:p w:rsidR="006A6C0E" w:rsidRDefault="006A6C0E" w:rsidP="006A6C0E">
      <w:pPr>
        <w:rPr>
          <w:lang w:val="en-US"/>
        </w:rPr>
      </w:pPr>
    </w:p>
    <w:p w:rsidR="006A6C0E" w:rsidRDefault="000342F8" w:rsidP="006A6C0E">
      <w:pPr>
        <w:rPr>
          <w:lang w:val="en-US"/>
        </w:rPr>
      </w:pPr>
      <w:hyperlink r:id="rId12" w:history="1">
        <w:r w:rsidR="006A6C0E" w:rsidRPr="00C5768D">
          <w:rPr>
            <w:rStyle w:val="Hyperlink"/>
            <w:lang w:val="en-US"/>
          </w:rPr>
          <w:t>https://cve.mitre.org</w:t>
        </w:r>
      </w:hyperlink>
    </w:p>
    <w:p w:rsidR="006A6C0E" w:rsidRDefault="006A6C0E" w:rsidP="006A6C0E">
      <w:pPr>
        <w:rPr>
          <w:lang w:val="en-US"/>
        </w:rPr>
      </w:pPr>
      <w:r>
        <w:rPr>
          <w:lang w:val="en-US"/>
        </w:rPr>
        <w:t>CVSS 3.0 calculator</w:t>
      </w:r>
    </w:p>
    <w:p w:rsidR="006A6C0E" w:rsidRDefault="006A6C0E" w:rsidP="006A6C0E">
      <w:pPr>
        <w:rPr>
          <w:lang w:val="en-US"/>
        </w:rPr>
      </w:pPr>
      <w:r>
        <w:rPr>
          <w:lang w:val="en-US"/>
        </w:rPr>
        <w:t>Oracle</w:t>
      </w:r>
    </w:p>
    <w:p w:rsidR="006A6C0E" w:rsidRDefault="006A6C0E" w:rsidP="006A6C0E">
      <w:pPr>
        <w:ind w:firstLine="720"/>
        <w:rPr>
          <w:lang w:val="en-US"/>
        </w:rPr>
      </w:pPr>
      <w:r>
        <w:rPr>
          <w:lang w:val="en-US"/>
        </w:rPr>
        <w:t>PSIRT Blog</w:t>
      </w:r>
    </w:p>
    <w:p w:rsidR="006A6C0E" w:rsidRDefault="006A6C0E" w:rsidP="006A6C0E">
      <w:pPr>
        <w:rPr>
          <w:lang w:val="en-US"/>
        </w:rPr>
      </w:pPr>
      <w:r>
        <w:rPr>
          <w:lang w:val="en-US"/>
        </w:rPr>
        <w:t>IBM</w:t>
      </w:r>
    </w:p>
    <w:p w:rsidR="006A6C0E" w:rsidRDefault="006A6C0E" w:rsidP="006A6C0E">
      <w:pPr>
        <w:rPr>
          <w:lang w:val="en-US"/>
        </w:rPr>
      </w:pPr>
    </w:p>
    <w:p w:rsidR="006A6C0E" w:rsidRDefault="006A6C0E" w:rsidP="006A6C0E">
      <w:pPr>
        <w:rPr>
          <w:lang w:val="en-US"/>
        </w:rPr>
      </w:pPr>
      <w:r>
        <w:rPr>
          <w:lang w:val="en-US"/>
        </w:rPr>
        <w:t>OpenJPEG vulnerability</w:t>
      </w:r>
    </w:p>
    <w:p w:rsidR="006A6C0E" w:rsidRDefault="006A6C0E" w:rsidP="006A6C0E">
      <w:pPr>
        <w:rPr>
          <w:lang w:val="en-US"/>
        </w:rPr>
      </w:pPr>
      <w:r>
        <w:rPr>
          <w:lang w:val="en-US"/>
        </w:rPr>
        <w:t>CVE 017 5638 (Equifax) Apache struts vulnerability</w:t>
      </w:r>
    </w:p>
    <w:p w:rsidR="006A6C0E" w:rsidRDefault="006A6C0E" w:rsidP="006A6C0E">
      <w:pPr>
        <w:rPr>
          <w:lang w:val="en-US"/>
        </w:rPr>
      </w:pPr>
      <w:r>
        <w:rPr>
          <w:lang w:val="en-US"/>
        </w:rPr>
        <w:t>Orace serialization security guidelines</w:t>
      </w:r>
    </w:p>
    <w:p w:rsidR="006A6C0E" w:rsidRDefault="006A6C0E" w:rsidP="006A6C0E">
      <w:pPr>
        <w:rPr>
          <w:lang w:val="en-US"/>
        </w:rPr>
      </w:pPr>
      <w:r>
        <w:rPr>
          <w:lang w:val="en-US"/>
        </w:rPr>
        <w:t>EoinWoods1/secure by esign security design principals</w:t>
      </w:r>
    </w:p>
    <w:p w:rsidR="006A6C0E" w:rsidRDefault="006A6C0E" w:rsidP="006A6C0E">
      <w:pPr>
        <w:rPr>
          <w:lang w:val="en-US"/>
        </w:rPr>
      </w:pPr>
    </w:p>
    <w:p w:rsidR="006A6C0E" w:rsidRDefault="006A6C0E" w:rsidP="006A6C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Checkmarx</w:t>
      </w:r>
    </w:p>
    <w:p w:rsidR="006A6C0E" w:rsidRPr="006A6C0E" w:rsidRDefault="006A6C0E" w:rsidP="006A6C0E">
      <w:pPr>
        <w:rPr>
          <w:lang w:val="en-US"/>
        </w:rPr>
      </w:pPr>
    </w:p>
    <w:sectPr w:rsidR="006A6C0E" w:rsidRPr="006A6C0E" w:rsidSect="003435A2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Emoj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17D6D"/>
    <w:multiLevelType w:val="hybridMultilevel"/>
    <w:tmpl w:val="F3C8DA82"/>
    <w:lvl w:ilvl="0" w:tplc="E99C9CE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F49E2"/>
    <w:multiLevelType w:val="hybridMultilevel"/>
    <w:tmpl w:val="180AA018"/>
    <w:lvl w:ilvl="0" w:tplc="1EDC5012">
      <w:start w:val="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F05E3"/>
    <w:multiLevelType w:val="hybridMultilevel"/>
    <w:tmpl w:val="DAF22E6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2540D"/>
    <w:multiLevelType w:val="hybridMultilevel"/>
    <w:tmpl w:val="6A36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678C7"/>
    <w:multiLevelType w:val="hybridMultilevel"/>
    <w:tmpl w:val="C4F463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962AB"/>
    <w:multiLevelType w:val="hybridMultilevel"/>
    <w:tmpl w:val="279C18C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864D0"/>
    <w:multiLevelType w:val="hybridMultilevel"/>
    <w:tmpl w:val="3E6C00CE"/>
    <w:lvl w:ilvl="0" w:tplc="3D9CD63C">
      <w:start w:val="3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D865828"/>
    <w:multiLevelType w:val="hybridMultilevel"/>
    <w:tmpl w:val="0F0EDC96"/>
    <w:lvl w:ilvl="0" w:tplc="BFDCF726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31F73"/>
    <w:rsid w:val="0000243C"/>
    <w:rsid w:val="0000266E"/>
    <w:rsid w:val="000031B3"/>
    <w:rsid w:val="00006400"/>
    <w:rsid w:val="000139F0"/>
    <w:rsid w:val="00017224"/>
    <w:rsid w:val="0001742C"/>
    <w:rsid w:val="00017BBC"/>
    <w:rsid w:val="00017ED3"/>
    <w:rsid w:val="00024320"/>
    <w:rsid w:val="00031F73"/>
    <w:rsid w:val="000342F8"/>
    <w:rsid w:val="00044E0B"/>
    <w:rsid w:val="00046414"/>
    <w:rsid w:val="000502C7"/>
    <w:rsid w:val="000523C6"/>
    <w:rsid w:val="00054430"/>
    <w:rsid w:val="0006055C"/>
    <w:rsid w:val="000658B5"/>
    <w:rsid w:val="000701BB"/>
    <w:rsid w:val="00074121"/>
    <w:rsid w:val="000777B6"/>
    <w:rsid w:val="00081459"/>
    <w:rsid w:val="00082247"/>
    <w:rsid w:val="000840F7"/>
    <w:rsid w:val="00084290"/>
    <w:rsid w:val="00084FEE"/>
    <w:rsid w:val="000861F2"/>
    <w:rsid w:val="00086209"/>
    <w:rsid w:val="00086CAD"/>
    <w:rsid w:val="00094C72"/>
    <w:rsid w:val="000A1391"/>
    <w:rsid w:val="000A13C9"/>
    <w:rsid w:val="000A1A60"/>
    <w:rsid w:val="000A1D83"/>
    <w:rsid w:val="000C0111"/>
    <w:rsid w:val="000C21EA"/>
    <w:rsid w:val="000C2457"/>
    <w:rsid w:val="000D0482"/>
    <w:rsid w:val="000D28ED"/>
    <w:rsid w:val="000D3B03"/>
    <w:rsid w:val="000D4B52"/>
    <w:rsid w:val="000D4F89"/>
    <w:rsid w:val="000D5CE0"/>
    <w:rsid w:val="000D621E"/>
    <w:rsid w:val="000D69D3"/>
    <w:rsid w:val="000E58EE"/>
    <w:rsid w:val="000E667C"/>
    <w:rsid w:val="000F1811"/>
    <w:rsid w:val="000F2BD0"/>
    <w:rsid w:val="000F49F3"/>
    <w:rsid w:val="000F4D58"/>
    <w:rsid w:val="000F7742"/>
    <w:rsid w:val="00100968"/>
    <w:rsid w:val="00101DC7"/>
    <w:rsid w:val="00112D60"/>
    <w:rsid w:val="00124104"/>
    <w:rsid w:val="00126073"/>
    <w:rsid w:val="001308E3"/>
    <w:rsid w:val="001405D0"/>
    <w:rsid w:val="001530D5"/>
    <w:rsid w:val="001542E8"/>
    <w:rsid w:val="0015768E"/>
    <w:rsid w:val="0015778A"/>
    <w:rsid w:val="00160FC8"/>
    <w:rsid w:val="00170923"/>
    <w:rsid w:val="00190C03"/>
    <w:rsid w:val="00192F4D"/>
    <w:rsid w:val="00193F33"/>
    <w:rsid w:val="001B6F6B"/>
    <w:rsid w:val="001C0083"/>
    <w:rsid w:val="001C2D14"/>
    <w:rsid w:val="001C62DB"/>
    <w:rsid w:val="001C6F5C"/>
    <w:rsid w:val="001C7B47"/>
    <w:rsid w:val="001E1900"/>
    <w:rsid w:val="001E2A36"/>
    <w:rsid w:val="001E2C99"/>
    <w:rsid w:val="001E4757"/>
    <w:rsid w:val="001F5E12"/>
    <w:rsid w:val="00207879"/>
    <w:rsid w:val="00214F8A"/>
    <w:rsid w:val="00215B07"/>
    <w:rsid w:val="00216158"/>
    <w:rsid w:val="002213F7"/>
    <w:rsid w:val="00223AB0"/>
    <w:rsid w:val="002252FF"/>
    <w:rsid w:val="002256E6"/>
    <w:rsid w:val="00230337"/>
    <w:rsid w:val="002360A6"/>
    <w:rsid w:val="002365C0"/>
    <w:rsid w:val="00240737"/>
    <w:rsid w:val="002502B3"/>
    <w:rsid w:val="002541A2"/>
    <w:rsid w:val="00254A77"/>
    <w:rsid w:val="00256366"/>
    <w:rsid w:val="00256D89"/>
    <w:rsid w:val="0026271B"/>
    <w:rsid w:val="00273331"/>
    <w:rsid w:val="00274645"/>
    <w:rsid w:val="00277E68"/>
    <w:rsid w:val="0028190F"/>
    <w:rsid w:val="00284E20"/>
    <w:rsid w:val="00286AA5"/>
    <w:rsid w:val="002954AD"/>
    <w:rsid w:val="002979FF"/>
    <w:rsid w:val="002A01B4"/>
    <w:rsid w:val="002A27AE"/>
    <w:rsid w:val="002A690C"/>
    <w:rsid w:val="002A7BE9"/>
    <w:rsid w:val="002A7DEC"/>
    <w:rsid w:val="002B1BE4"/>
    <w:rsid w:val="002B428A"/>
    <w:rsid w:val="002B46B7"/>
    <w:rsid w:val="002B501F"/>
    <w:rsid w:val="002C2EF3"/>
    <w:rsid w:val="002C535C"/>
    <w:rsid w:val="002C6AA2"/>
    <w:rsid w:val="002C7ECB"/>
    <w:rsid w:val="002D2022"/>
    <w:rsid w:val="002D2962"/>
    <w:rsid w:val="002E14CF"/>
    <w:rsid w:val="002F0867"/>
    <w:rsid w:val="002F427F"/>
    <w:rsid w:val="002F7748"/>
    <w:rsid w:val="00300314"/>
    <w:rsid w:val="00303304"/>
    <w:rsid w:val="00305651"/>
    <w:rsid w:val="00306822"/>
    <w:rsid w:val="0031730D"/>
    <w:rsid w:val="0031797D"/>
    <w:rsid w:val="003200F6"/>
    <w:rsid w:val="00322312"/>
    <w:rsid w:val="00322EBF"/>
    <w:rsid w:val="003238D5"/>
    <w:rsid w:val="00332D9A"/>
    <w:rsid w:val="00340B15"/>
    <w:rsid w:val="003421D4"/>
    <w:rsid w:val="003424F9"/>
    <w:rsid w:val="003435A2"/>
    <w:rsid w:val="003474C1"/>
    <w:rsid w:val="00347AE6"/>
    <w:rsid w:val="003507E5"/>
    <w:rsid w:val="00350AA2"/>
    <w:rsid w:val="003523AB"/>
    <w:rsid w:val="00353343"/>
    <w:rsid w:val="003551E9"/>
    <w:rsid w:val="00357B70"/>
    <w:rsid w:val="00361D79"/>
    <w:rsid w:val="003659D3"/>
    <w:rsid w:val="00365B18"/>
    <w:rsid w:val="00367EA2"/>
    <w:rsid w:val="00374D19"/>
    <w:rsid w:val="00375D62"/>
    <w:rsid w:val="0037717B"/>
    <w:rsid w:val="00377886"/>
    <w:rsid w:val="00377E48"/>
    <w:rsid w:val="003847B4"/>
    <w:rsid w:val="00391AB1"/>
    <w:rsid w:val="00395B54"/>
    <w:rsid w:val="003963EA"/>
    <w:rsid w:val="00397193"/>
    <w:rsid w:val="003A4C0F"/>
    <w:rsid w:val="003A5A6E"/>
    <w:rsid w:val="003B6EB8"/>
    <w:rsid w:val="003C09AD"/>
    <w:rsid w:val="003C4583"/>
    <w:rsid w:val="003C5532"/>
    <w:rsid w:val="003C717E"/>
    <w:rsid w:val="003D0861"/>
    <w:rsid w:val="003D3DE3"/>
    <w:rsid w:val="003D7A03"/>
    <w:rsid w:val="003D7E0A"/>
    <w:rsid w:val="003E0CBB"/>
    <w:rsid w:val="003E17A8"/>
    <w:rsid w:val="003E4681"/>
    <w:rsid w:val="003E7721"/>
    <w:rsid w:val="003F6656"/>
    <w:rsid w:val="00410B61"/>
    <w:rsid w:val="00412A6C"/>
    <w:rsid w:val="00417BC5"/>
    <w:rsid w:val="004234FB"/>
    <w:rsid w:val="00425342"/>
    <w:rsid w:val="004318E5"/>
    <w:rsid w:val="0043218A"/>
    <w:rsid w:val="004333C2"/>
    <w:rsid w:val="004358D2"/>
    <w:rsid w:val="004416EC"/>
    <w:rsid w:val="004428A3"/>
    <w:rsid w:val="00444AC5"/>
    <w:rsid w:val="00446BE9"/>
    <w:rsid w:val="00460217"/>
    <w:rsid w:val="004618E0"/>
    <w:rsid w:val="00465596"/>
    <w:rsid w:val="00470E96"/>
    <w:rsid w:val="00471A80"/>
    <w:rsid w:val="00472E88"/>
    <w:rsid w:val="004771D5"/>
    <w:rsid w:val="00482C4B"/>
    <w:rsid w:val="004871FF"/>
    <w:rsid w:val="00492F36"/>
    <w:rsid w:val="00495842"/>
    <w:rsid w:val="004A258B"/>
    <w:rsid w:val="004B1654"/>
    <w:rsid w:val="004B3528"/>
    <w:rsid w:val="004B4116"/>
    <w:rsid w:val="004B48F7"/>
    <w:rsid w:val="004B4AED"/>
    <w:rsid w:val="004B7643"/>
    <w:rsid w:val="004C795B"/>
    <w:rsid w:val="004D0C38"/>
    <w:rsid w:val="004D4DCB"/>
    <w:rsid w:val="004D7100"/>
    <w:rsid w:val="004E411E"/>
    <w:rsid w:val="004E5975"/>
    <w:rsid w:val="004E73EF"/>
    <w:rsid w:val="004F0902"/>
    <w:rsid w:val="004F1090"/>
    <w:rsid w:val="004F52C9"/>
    <w:rsid w:val="004F7293"/>
    <w:rsid w:val="004F7B07"/>
    <w:rsid w:val="00500BEC"/>
    <w:rsid w:val="0050689C"/>
    <w:rsid w:val="00512AD4"/>
    <w:rsid w:val="0051388C"/>
    <w:rsid w:val="00513967"/>
    <w:rsid w:val="00515143"/>
    <w:rsid w:val="00516633"/>
    <w:rsid w:val="00521F57"/>
    <w:rsid w:val="00524BC5"/>
    <w:rsid w:val="00541DD4"/>
    <w:rsid w:val="00542307"/>
    <w:rsid w:val="00543160"/>
    <w:rsid w:val="00544DAD"/>
    <w:rsid w:val="0054653D"/>
    <w:rsid w:val="00547325"/>
    <w:rsid w:val="00550008"/>
    <w:rsid w:val="00554D74"/>
    <w:rsid w:val="005564A7"/>
    <w:rsid w:val="00563035"/>
    <w:rsid w:val="0056689F"/>
    <w:rsid w:val="0057183A"/>
    <w:rsid w:val="0057526C"/>
    <w:rsid w:val="005775CE"/>
    <w:rsid w:val="00584F1E"/>
    <w:rsid w:val="00592F11"/>
    <w:rsid w:val="005A2771"/>
    <w:rsid w:val="005A397C"/>
    <w:rsid w:val="005B067E"/>
    <w:rsid w:val="005B1F2E"/>
    <w:rsid w:val="005B73E3"/>
    <w:rsid w:val="005B7B38"/>
    <w:rsid w:val="005B7F3B"/>
    <w:rsid w:val="005C01C0"/>
    <w:rsid w:val="005C09B0"/>
    <w:rsid w:val="005C5EE2"/>
    <w:rsid w:val="005D1411"/>
    <w:rsid w:val="005E32C0"/>
    <w:rsid w:val="005E3943"/>
    <w:rsid w:val="005E5A30"/>
    <w:rsid w:val="005F4C3A"/>
    <w:rsid w:val="005F5A64"/>
    <w:rsid w:val="006060F5"/>
    <w:rsid w:val="006066EB"/>
    <w:rsid w:val="00606711"/>
    <w:rsid w:val="00613A5E"/>
    <w:rsid w:val="0061639A"/>
    <w:rsid w:val="00623D53"/>
    <w:rsid w:val="00627B7B"/>
    <w:rsid w:val="00630B7D"/>
    <w:rsid w:val="0063510A"/>
    <w:rsid w:val="00641BD4"/>
    <w:rsid w:val="00645796"/>
    <w:rsid w:val="006470B0"/>
    <w:rsid w:val="006472C0"/>
    <w:rsid w:val="006544B6"/>
    <w:rsid w:val="0066052B"/>
    <w:rsid w:val="00680D4B"/>
    <w:rsid w:val="00682502"/>
    <w:rsid w:val="00690B4E"/>
    <w:rsid w:val="00690BC5"/>
    <w:rsid w:val="00692656"/>
    <w:rsid w:val="00692E84"/>
    <w:rsid w:val="00695693"/>
    <w:rsid w:val="00695B98"/>
    <w:rsid w:val="00695C3B"/>
    <w:rsid w:val="006A07D3"/>
    <w:rsid w:val="006A1923"/>
    <w:rsid w:val="006A28B7"/>
    <w:rsid w:val="006A28EA"/>
    <w:rsid w:val="006A6C0E"/>
    <w:rsid w:val="006B2EBE"/>
    <w:rsid w:val="006B4496"/>
    <w:rsid w:val="006C238F"/>
    <w:rsid w:val="006C2761"/>
    <w:rsid w:val="006D0FD0"/>
    <w:rsid w:val="006D30A4"/>
    <w:rsid w:val="006D3C1D"/>
    <w:rsid w:val="006D4845"/>
    <w:rsid w:val="006D7BE7"/>
    <w:rsid w:val="006E03C8"/>
    <w:rsid w:val="006E235C"/>
    <w:rsid w:val="006E4C19"/>
    <w:rsid w:val="006E6558"/>
    <w:rsid w:val="006F2742"/>
    <w:rsid w:val="006F4BFB"/>
    <w:rsid w:val="006F6CE3"/>
    <w:rsid w:val="00701AB1"/>
    <w:rsid w:val="00704624"/>
    <w:rsid w:val="007060A2"/>
    <w:rsid w:val="007104DE"/>
    <w:rsid w:val="00713267"/>
    <w:rsid w:val="00716BB1"/>
    <w:rsid w:val="00716E2E"/>
    <w:rsid w:val="00717842"/>
    <w:rsid w:val="00720080"/>
    <w:rsid w:val="00720D1B"/>
    <w:rsid w:val="00721178"/>
    <w:rsid w:val="00723651"/>
    <w:rsid w:val="0072538D"/>
    <w:rsid w:val="00731CE7"/>
    <w:rsid w:val="007328AD"/>
    <w:rsid w:val="0073729D"/>
    <w:rsid w:val="00740376"/>
    <w:rsid w:val="00754B41"/>
    <w:rsid w:val="00754C89"/>
    <w:rsid w:val="00762AE9"/>
    <w:rsid w:val="00770914"/>
    <w:rsid w:val="00770F91"/>
    <w:rsid w:val="0077379D"/>
    <w:rsid w:val="00774854"/>
    <w:rsid w:val="00774EF6"/>
    <w:rsid w:val="0077666B"/>
    <w:rsid w:val="007808CC"/>
    <w:rsid w:val="00781046"/>
    <w:rsid w:val="00781DA1"/>
    <w:rsid w:val="007837E3"/>
    <w:rsid w:val="00785BC9"/>
    <w:rsid w:val="007914C0"/>
    <w:rsid w:val="007A0AA7"/>
    <w:rsid w:val="007A1587"/>
    <w:rsid w:val="007C5A66"/>
    <w:rsid w:val="007C7F97"/>
    <w:rsid w:val="007D73C9"/>
    <w:rsid w:val="007D7595"/>
    <w:rsid w:val="007D7E21"/>
    <w:rsid w:val="007E14E4"/>
    <w:rsid w:val="007E4185"/>
    <w:rsid w:val="007E703D"/>
    <w:rsid w:val="007E7499"/>
    <w:rsid w:val="007F08F0"/>
    <w:rsid w:val="007F296E"/>
    <w:rsid w:val="00803E92"/>
    <w:rsid w:val="00811F45"/>
    <w:rsid w:val="00814872"/>
    <w:rsid w:val="008165D9"/>
    <w:rsid w:val="00821289"/>
    <w:rsid w:val="008219FA"/>
    <w:rsid w:val="008244E5"/>
    <w:rsid w:val="00824694"/>
    <w:rsid w:val="00826BBD"/>
    <w:rsid w:val="00827B7D"/>
    <w:rsid w:val="00833658"/>
    <w:rsid w:val="008416DA"/>
    <w:rsid w:val="00850D98"/>
    <w:rsid w:val="00854843"/>
    <w:rsid w:val="00860D61"/>
    <w:rsid w:val="00861591"/>
    <w:rsid w:val="00863F43"/>
    <w:rsid w:val="0086400D"/>
    <w:rsid w:val="00865D1E"/>
    <w:rsid w:val="00865EAA"/>
    <w:rsid w:val="00866F8B"/>
    <w:rsid w:val="00870B24"/>
    <w:rsid w:val="008713A2"/>
    <w:rsid w:val="00873155"/>
    <w:rsid w:val="00874BD8"/>
    <w:rsid w:val="00881F52"/>
    <w:rsid w:val="0088496B"/>
    <w:rsid w:val="00884CE6"/>
    <w:rsid w:val="008857E0"/>
    <w:rsid w:val="00886F8C"/>
    <w:rsid w:val="00893F81"/>
    <w:rsid w:val="0089527F"/>
    <w:rsid w:val="008B46A2"/>
    <w:rsid w:val="008B7851"/>
    <w:rsid w:val="008C6582"/>
    <w:rsid w:val="008D13A6"/>
    <w:rsid w:val="008E0743"/>
    <w:rsid w:val="008E0936"/>
    <w:rsid w:val="008E50C7"/>
    <w:rsid w:val="008F02D6"/>
    <w:rsid w:val="008F18E9"/>
    <w:rsid w:val="008F463C"/>
    <w:rsid w:val="009034D8"/>
    <w:rsid w:val="00904645"/>
    <w:rsid w:val="00907B9F"/>
    <w:rsid w:val="009126C7"/>
    <w:rsid w:val="00912BA3"/>
    <w:rsid w:val="009160DC"/>
    <w:rsid w:val="00916CC3"/>
    <w:rsid w:val="00917DA2"/>
    <w:rsid w:val="00920EB8"/>
    <w:rsid w:val="0092739B"/>
    <w:rsid w:val="00933512"/>
    <w:rsid w:val="00933535"/>
    <w:rsid w:val="009425E0"/>
    <w:rsid w:val="0094291D"/>
    <w:rsid w:val="00942E7B"/>
    <w:rsid w:val="00943CAF"/>
    <w:rsid w:val="00953021"/>
    <w:rsid w:val="00953BBF"/>
    <w:rsid w:val="00954CE5"/>
    <w:rsid w:val="00960C15"/>
    <w:rsid w:val="009634ED"/>
    <w:rsid w:val="00965611"/>
    <w:rsid w:val="00970821"/>
    <w:rsid w:val="00971BD4"/>
    <w:rsid w:val="009744A6"/>
    <w:rsid w:val="00974EE6"/>
    <w:rsid w:val="0097537F"/>
    <w:rsid w:val="00976EED"/>
    <w:rsid w:val="00981315"/>
    <w:rsid w:val="00990729"/>
    <w:rsid w:val="00997CBB"/>
    <w:rsid w:val="009A0895"/>
    <w:rsid w:val="009A2778"/>
    <w:rsid w:val="009A541C"/>
    <w:rsid w:val="009B636C"/>
    <w:rsid w:val="009B74F2"/>
    <w:rsid w:val="009C2109"/>
    <w:rsid w:val="009C3EBF"/>
    <w:rsid w:val="009C4599"/>
    <w:rsid w:val="009D07EB"/>
    <w:rsid w:val="009D34A3"/>
    <w:rsid w:val="009E2326"/>
    <w:rsid w:val="009F17E1"/>
    <w:rsid w:val="009F5AAD"/>
    <w:rsid w:val="00A02545"/>
    <w:rsid w:val="00A07ABE"/>
    <w:rsid w:val="00A23923"/>
    <w:rsid w:val="00A23B31"/>
    <w:rsid w:val="00A36D8E"/>
    <w:rsid w:val="00A4418D"/>
    <w:rsid w:val="00A4596B"/>
    <w:rsid w:val="00A4713A"/>
    <w:rsid w:val="00A576D4"/>
    <w:rsid w:val="00A63438"/>
    <w:rsid w:val="00A643CF"/>
    <w:rsid w:val="00A708C1"/>
    <w:rsid w:val="00A71AB8"/>
    <w:rsid w:val="00A74935"/>
    <w:rsid w:val="00A74D2F"/>
    <w:rsid w:val="00A77270"/>
    <w:rsid w:val="00A81418"/>
    <w:rsid w:val="00A84BEC"/>
    <w:rsid w:val="00A86221"/>
    <w:rsid w:val="00A87A8C"/>
    <w:rsid w:val="00A90ED9"/>
    <w:rsid w:val="00A9172C"/>
    <w:rsid w:val="00A92166"/>
    <w:rsid w:val="00A944A0"/>
    <w:rsid w:val="00AA0A75"/>
    <w:rsid w:val="00AA1825"/>
    <w:rsid w:val="00AA5B2D"/>
    <w:rsid w:val="00AA5FCC"/>
    <w:rsid w:val="00AB3477"/>
    <w:rsid w:val="00AC4CAD"/>
    <w:rsid w:val="00AD1C6C"/>
    <w:rsid w:val="00AD23A8"/>
    <w:rsid w:val="00AD27EB"/>
    <w:rsid w:val="00AD28B5"/>
    <w:rsid w:val="00AD5799"/>
    <w:rsid w:val="00AE5C5C"/>
    <w:rsid w:val="00AF3B70"/>
    <w:rsid w:val="00AF76F3"/>
    <w:rsid w:val="00AF789B"/>
    <w:rsid w:val="00B0067E"/>
    <w:rsid w:val="00B058AB"/>
    <w:rsid w:val="00B06DAD"/>
    <w:rsid w:val="00B153AC"/>
    <w:rsid w:val="00B15975"/>
    <w:rsid w:val="00B16D64"/>
    <w:rsid w:val="00B174D4"/>
    <w:rsid w:val="00B212F9"/>
    <w:rsid w:val="00B27746"/>
    <w:rsid w:val="00B33A5B"/>
    <w:rsid w:val="00B43525"/>
    <w:rsid w:val="00B44831"/>
    <w:rsid w:val="00B44B05"/>
    <w:rsid w:val="00B46BED"/>
    <w:rsid w:val="00B54383"/>
    <w:rsid w:val="00B5491F"/>
    <w:rsid w:val="00B56738"/>
    <w:rsid w:val="00B60C83"/>
    <w:rsid w:val="00B650F9"/>
    <w:rsid w:val="00B7012D"/>
    <w:rsid w:val="00B75C74"/>
    <w:rsid w:val="00B76BD6"/>
    <w:rsid w:val="00B816FF"/>
    <w:rsid w:val="00B82B0D"/>
    <w:rsid w:val="00B855F7"/>
    <w:rsid w:val="00B86013"/>
    <w:rsid w:val="00B90456"/>
    <w:rsid w:val="00B9294E"/>
    <w:rsid w:val="00B9387B"/>
    <w:rsid w:val="00B95EC2"/>
    <w:rsid w:val="00B97C8C"/>
    <w:rsid w:val="00BA093D"/>
    <w:rsid w:val="00BA17A6"/>
    <w:rsid w:val="00BA428A"/>
    <w:rsid w:val="00BA49E5"/>
    <w:rsid w:val="00BB20A7"/>
    <w:rsid w:val="00BC3B04"/>
    <w:rsid w:val="00BC75AE"/>
    <w:rsid w:val="00BD546B"/>
    <w:rsid w:val="00BE3D9C"/>
    <w:rsid w:val="00BE54F8"/>
    <w:rsid w:val="00BF0CAD"/>
    <w:rsid w:val="00BF2325"/>
    <w:rsid w:val="00BF619E"/>
    <w:rsid w:val="00BF629E"/>
    <w:rsid w:val="00BF770F"/>
    <w:rsid w:val="00C002C8"/>
    <w:rsid w:val="00C04F45"/>
    <w:rsid w:val="00C112DD"/>
    <w:rsid w:val="00C1335A"/>
    <w:rsid w:val="00C17E5D"/>
    <w:rsid w:val="00C20F1C"/>
    <w:rsid w:val="00C220E0"/>
    <w:rsid w:val="00C2350B"/>
    <w:rsid w:val="00C26EF6"/>
    <w:rsid w:val="00C3114C"/>
    <w:rsid w:val="00C34034"/>
    <w:rsid w:val="00C41353"/>
    <w:rsid w:val="00C467A2"/>
    <w:rsid w:val="00C47C5D"/>
    <w:rsid w:val="00C50BA6"/>
    <w:rsid w:val="00C71782"/>
    <w:rsid w:val="00C71E4B"/>
    <w:rsid w:val="00C735B8"/>
    <w:rsid w:val="00C741F3"/>
    <w:rsid w:val="00C753DC"/>
    <w:rsid w:val="00C83A09"/>
    <w:rsid w:val="00C840FE"/>
    <w:rsid w:val="00C85663"/>
    <w:rsid w:val="00C90F66"/>
    <w:rsid w:val="00C9297A"/>
    <w:rsid w:val="00C97037"/>
    <w:rsid w:val="00CA1DCB"/>
    <w:rsid w:val="00CA26F4"/>
    <w:rsid w:val="00CA614C"/>
    <w:rsid w:val="00CB1738"/>
    <w:rsid w:val="00CC1529"/>
    <w:rsid w:val="00CC31F3"/>
    <w:rsid w:val="00CC7F93"/>
    <w:rsid w:val="00CE2CCB"/>
    <w:rsid w:val="00CE3DE6"/>
    <w:rsid w:val="00CE4152"/>
    <w:rsid w:val="00CE5730"/>
    <w:rsid w:val="00CE65C3"/>
    <w:rsid w:val="00CF021F"/>
    <w:rsid w:val="00CF41A8"/>
    <w:rsid w:val="00CF66B8"/>
    <w:rsid w:val="00D108CC"/>
    <w:rsid w:val="00D14AB0"/>
    <w:rsid w:val="00D15E2C"/>
    <w:rsid w:val="00D15F81"/>
    <w:rsid w:val="00D21BC9"/>
    <w:rsid w:val="00D3402D"/>
    <w:rsid w:val="00D37B97"/>
    <w:rsid w:val="00D4273A"/>
    <w:rsid w:val="00D46F22"/>
    <w:rsid w:val="00D503A0"/>
    <w:rsid w:val="00D53B2B"/>
    <w:rsid w:val="00D62212"/>
    <w:rsid w:val="00D655DA"/>
    <w:rsid w:val="00D67BB2"/>
    <w:rsid w:val="00D72A21"/>
    <w:rsid w:val="00D74F37"/>
    <w:rsid w:val="00D75864"/>
    <w:rsid w:val="00D77006"/>
    <w:rsid w:val="00D862E8"/>
    <w:rsid w:val="00D90C7B"/>
    <w:rsid w:val="00D9245C"/>
    <w:rsid w:val="00D92510"/>
    <w:rsid w:val="00D96BAC"/>
    <w:rsid w:val="00D96F5A"/>
    <w:rsid w:val="00D9712F"/>
    <w:rsid w:val="00DA1AA7"/>
    <w:rsid w:val="00DA1D00"/>
    <w:rsid w:val="00DA34BC"/>
    <w:rsid w:val="00DA46C2"/>
    <w:rsid w:val="00DB1DA4"/>
    <w:rsid w:val="00DB2602"/>
    <w:rsid w:val="00DB2764"/>
    <w:rsid w:val="00DB3308"/>
    <w:rsid w:val="00DB4994"/>
    <w:rsid w:val="00DB4E4F"/>
    <w:rsid w:val="00DB4E68"/>
    <w:rsid w:val="00DB6662"/>
    <w:rsid w:val="00DB7839"/>
    <w:rsid w:val="00DD0BE6"/>
    <w:rsid w:val="00DD3E74"/>
    <w:rsid w:val="00DD4B50"/>
    <w:rsid w:val="00DE4F61"/>
    <w:rsid w:val="00DE5580"/>
    <w:rsid w:val="00DE734B"/>
    <w:rsid w:val="00E01970"/>
    <w:rsid w:val="00E03EE1"/>
    <w:rsid w:val="00E06517"/>
    <w:rsid w:val="00E06E12"/>
    <w:rsid w:val="00E15199"/>
    <w:rsid w:val="00E16C5D"/>
    <w:rsid w:val="00E223B4"/>
    <w:rsid w:val="00E24E89"/>
    <w:rsid w:val="00E2613E"/>
    <w:rsid w:val="00E31FB7"/>
    <w:rsid w:val="00E3207E"/>
    <w:rsid w:val="00E3495C"/>
    <w:rsid w:val="00E36414"/>
    <w:rsid w:val="00E40BF0"/>
    <w:rsid w:val="00E411D0"/>
    <w:rsid w:val="00E449D8"/>
    <w:rsid w:val="00E477EE"/>
    <w:rsid w:val="00E4798F"/>
    <w:rsid w:val="00E50929"/>
    <w:rsid w:val="00E51CF7"/>
    <w:rsid w:val="00E53C51"/>
    <w:rsid w:val="00E543A2"/>
    <w:rsid w:val="00E54400"/>
    <w:rsid w:val="00E60474"/>
    <w:rsid w:val="00E613A7"/>
    <w:rsid w:val="00E62000"/>
    <w:rsid w:val="00E621F1"/>
    <w:rsid w:val="00E6415B"/>
    <w:rsid w:val="00E70B12"/>
    <w:rsid w:val="00E73461"/>
    <w:rsid w:val="00E76910"/>
    <w:rsid w:val="00E80B6A"/>
    <w:rsid w:val="00E83DA5"/>
    <w:rsid w:val="00E93A8D"/>
    <w:rsid w:val="00E95442"/>
    <w:rsid w:val="00EA4F9A"/>
    <w:rsid w:val="00EA656D"/>
    <w:rsid w:val="00EB23F3"/>
    <w:rsid w:val="00EB5548"/>
    <w:rsid w:val="00EB76F0"/>
    <w:rsid w:val="00EC107D"/>
    <w:rsid w:val="00EC3756"/>
    <w:rsid w:val="00EC7058"/>
    <w:rsid w:val="00EC7BBD"/>
    <w:rsid w:val="00ED1501"/>
    <w:rsid w:val="00ED1594"/>
    <w:rsid w:val="00ED1904"/>
    <w:rsid w:val="00ED4288"/>
    <w:rsid w:val="00ED4758"/>
    <w:rsid w:val="00EE17EF"/>
    <w:rsid w:val="00EE1C29"/>
    <w:rsid w:val="00EE26AF"/>
    <w:rsid w:val="00EE2781"/>
    <w:rsid w:val="00EE2DFA"/>
    <w:rsid w:val="00EE50EE"/>
    <w:rsid w:val="00EF15AF"/>
    <w:rsid w:val="00EF2141"/>
    <w:rsid w:val="00EF63DB"/>
    <w:rsid w:val="00F015D6"/>
    <w:rsid w:val="00F0344C"/>
    <w:rsid w:val="00F03CF7"/>
    <w:rsid w:val="00F10AD9"/>
    <w:rsid w:val="00F1650D"/>
    <w:rsid w:val="00F20C49"/>
    <w:rsid w:val="00F23380"/>
    <w:rsid w:val="00F25683"/>
    <w:rsid w:val="00F25C69"/>
    <w:rsid w:val="00F31812"/>
    <w:rsid w:val="00F330F7"/>
    <w:rsid w:val="00F34620"/>
    <w:rsid w:val="00F34933"/>
    <w:rsid w:val="00F35677"/>
    <w:rsid w:val="00F36083"/>
    <w:rsid w:val="00F3628B"/>
    <w:rsid w:val="00F4169F"/>
    <w:rsid w:val="00F41D21"/>
    <w:rsid w:val="00F44DB4"/>
    <w:rsid w:val="00F75EC2"/>
    <w:rsid w:val="00F7714D"/>
    <w:rsid w:val="00F81801"/>
    <w:rsid w:val="00F84669"/>
    <w:rsid w:val="00F9747C"/>
    <w:rsid w:val="00FA4342"/>
    <w:rsid w:val="00FA6497"/>
    <w:rsid w:val="00FA7499"/>
    <w:rsid w:val="00FA75E6"/>
    <w:rsid w:val="00FC1FAC"/>
    <w:rsid w:val="00FC2E56"/>
    <w:rsid w:val="00FC3DF6"/>
    <w:rsid w:val="00FC6103"/>
    <w:rsid w:val="00FC7207"/>
    <w:rsid w:val="00FC74B7"/>
    <w:rsid w:val="00FD0B96"/>
    <w:rsid w:val="00FD3F0A"/>
    <w:rsid w:val="00FD50FB"/>
    <w:rsid w:val="00FD5984"/>
    <w:rsid w:val="00FD7CC7"/>
    <w:rsid w:val="00FE0DF8"/>
    <w:rsid w:val="00FE488F"/>
    <w:rsid w:val="00FE521F"/>
    <w:rsid w:val="00FF0357"/>
    <w:rsid w:val="00FF0604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01A928-6CBB-4427-975A-C5B985C4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5A2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3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3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23A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D23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styleId="Hyperlink">
    <w:name w:val="Hyperlink"/>
    <w:basedOn w:val="DefaultParagraphFont"/>
    <w:uiPriority w:val="99"/>
    <w:unhideWhenUsed/>
    <w:rsid w:val="005431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160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EE17EF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17EF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EE17E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/OpenAPI-Specification/issues/146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ditor.swagger.io" TargetMode="External"/><Relationship Id="rId12" Type="http://schemas.openxmlformats.org/officeDocument/2006/relationships/hyperlink" Target="https://cve.mitr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zul.com:downloads/zulu" TargetMode="External"/><Relationship Id="rId11" Type="http://schemas.openxmlformats.org/officeDocument/2006/relationships/hyperlink" Target="https://github.com/bdelacretaz/opendev-channel-requiremen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nboard.in/u:bdelacretaz/t:collab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.apache.org/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B1E39-CC76-4DB8-875E-B88B76C3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F5542832.dotm</Template>
  <TotalTime>5509</TotalTime>
  <Pages>1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MONNIER Fabrice ItecDccDrm</dc:creator>
  <cp:keywords/>
  <dc:description/>
  <cp:lastModifiedBy>MONNIER Fabrice ItecDccDrm</cp:lastModifiedBy>
  <cp:revision>672</cp:revision>
  <dcterms:created xsi:type="dcterms:W3CDTF">2018-04-18T07:38:00Z</dcterms:created>
  <dcterms:modified xsi:type="dcterms:W3CDTF">2018-04-22T16:00:00Z</dcterms:modified>
</cp:coreProperties>
</file>